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7DC3E9" w14:textId="77777777" w:rsidR="00E45AD0" w:rsidRDefault="00E45AD0" w:rsidP="005F7399">
      <w:pPr>
        <w:ind w:left="3545" w:firstLine="709"/>
      </w:pPr>
    </w:p>
    <w:p w14:paraId="5FD1A85F" w14:textId="402A03E3" w:rsidR="00B128DE" w:rsidRDefault="00B128DE" w:rsidP="005F7399">
      <w:pPr>
        <w:ind w:left="3545" w:firstLine="709"/>
      </w:pPr>
    </w:p>
    <w:p w14:paraId="10245B95" w14:textId="424AB757" w:rsidR="00161FC6" w:rsidRDefault="00161FC6" w:rsidP="005F7399">
      <w:pPr>
        <w:ind w:left="3545" w:firstLine="709"/>
      </w:pPr>
      <w:r>
        <w:t>January 13, 2025</w:t>
      </w:r>
    </w:p>
    <w:p w14:paraId="3C003A9A" w14:textId="77777777" w:rsidR="00161FC6" w:rsidRDefault="00161FC6" w:rsidP="005F7399">
      <w:pPr>
        <w:ind w:left="3545" w:firstLine="709"/>
      </w:pPr>
    </w:p>
    <w:p w14:paraId="5ABBA44D" w14:textId="6380038E" w:rsidR="00161FC6" w:rsidRDefault="00161FC6" w:rsidP="00161FC6">
      <w:pPr>
        <w:ind w:left="3545" w:hanging="3545"/>
        <w:jc w:val="both"/>
        <w:rPr>
          <w:noProof/>
        </w:rPr>
      </w:pPr>
      <w:r>
        <w:rPr>
          <w:noProof/>
        </w:rPr>
        <w:t xml:space="preserve">Malik Mchugh </w:t>
      </w:r>
    </w:p>
    <w:p w14:paraId="69D154D9" w14:textId="7F9ABD82" w:rsidR="00161FC6" w:rsidRDefault="00161FC6" w:rsidP="00161FC6">
      <w:pPr>
        <w:ind w:left="3545" w:hanging="3545"/>
        <w:jc w:val="both"/>
        <w:rPr>
          <w:noProof/>
        </w:rPr>
      </w:pPr>
      <w:r>
        <w:rPr>
          <w:noProof/>
        </w:rPr>
        <w:t>98 S MLK Blvd #160</w:t>
      </w:r>
    </w:p>
    <w:p w14:paraId="36E05C67" w14:textId="699F2E9A" w:rsidR="00161FC6" w:rsidRPr="00634617" w:rsidRDefault="00161FC6" w:rsidP="00161FC6">
      <w:pPr>
        <w:ind w:left="3545" w:hanging="3545"/>
        <w:jc w:val="both"/>
        <w:rPr>
          <w:noProof/>
        </w:rPr>
      </w:pPr>
      <w:r>
        <w:rPr>
          <w:noProof/>
        </w:rPr>
        <w:t>Las Vegas, NV 89106</w:t>
      </w:r>
    </w:p>
    <w:p w14:paraId="09351F7A" w14:textId="77777777" w:rsidR="000E7DD8" w:rsidRDefault="000E7DD8" w:rsidP="000E7DD8"/>
    <w:p w14:paraId="5605526D" w14:textId="77777777" w:rsidR="007F3FD3" w:rsidRDefault="000E7DD8" w:rsidP="00042F8C">
      <w:pPr>
        <w:jc w:val="center"/>
        <w:rPr>
          <w:b/>
          <w:bCs/>
        </w:rPr>
      </w:pPr>
      <w:r>
        <w:rPr>
          <w:b/>
          <w:bCs/>
        </w:rPr>
        <w:t xml:space="preserve">SENT VIA </w:t>
      </w:r>
      <w:r w:rsidR="005F7399">
        <w:rPr>
          <w:b/>
          <w:bCs/>
        </w:rPr>
        <w:t xml:space="preserve">US POSTAL SERVICE </w:t>
      </w:r>
      <w:r w:rsidR="00F755D2">
        <w:rPr>
          <w:b/>
          <w:bCs/>
        </w:rPr>
        <w:t>CERTIFICATE OF MAILIN</w:t>
      </w:r>
      <w:r w:rsidR="00DC5C67">
        <w:rPr>
          <w:b/>
          <w:bCs/>
        </w:rPr>
        <w:t>G</w:t>
      </w:r>
    </w:p>
    <w:p w14:paraId="253807E6" w14:textId="77777777" w:rsidR="00074714" w:rsidRDefault="00074714" w:rsidP="00042F8C">
      <w:pPr>
        <w:jc w:val="center"/>
        <w:rPr>
          <w:b/>
          <w:bCs/>
        </w:rPr>
      </w:pPr>
    </w:p>
    <w:p w14:paraId="7193D666" w14:textId="77777777" w:rsidR="00074714" w:rsidRDefault="00074714" w:rsidP="000E7DD8">
      <w:pPr>
        <w:rPr>
          <w:b/>
          <w:bCs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4769"/>
      </w:tblGrid>
      <w:tr w:rsidR="008317F6" w14:paraId="6DAB2117" w14:textId="77777777" w:rsidTr="008317F6">
        <w:tc>
          <w:tcPr>
            <w:tcW w:w="4410" w:type="dxa"/>
          </w:tcPr>
          <w:p w14:paraId="4F94EAB5" w14:textId="77777777" w:rsidR="008317F6" w:rsidRDefault="008317F6" w:rsidP="000E7DD8">
            <w:pPr>
              <w:rPr>
                <w:b/>
                <w:bCs/>
              </w:rPr>
            </w:pPr>
            <w:r>
              <w:t xml:space="preserve">Date of Accident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                        </w:t>
            </w:r>
          </w:p>
        </w:tc>
        <w:tc>
          <w:tcPr>
            <w:tcW w:w="5395" w:type="dxa"/>
          </w:tcPr>
          <w:p w14:paraId="1EFD1213" w14:textId="701D15C3" w:rsidR="008317F6" w:rsidRDefault="00161FC6" w:rsidP="000E7DD8">
            <w:pPr>
              <w:rPr>
                <w:b/>
                <w:bCs/>
              </w:rPr>
            </w:pPr>
            <w:r>
              <w:rPr>
                <w:b/>
                <w:bCs/>
              </w:rPr>
              <w:t>12.7.2024</w:t>
            </w:r>
          </w:p>
        </w:tc>
      </w:tr>
      <w:tr w:rsidR="008317F6" w14:paraId="7997205C" w14:textId="77777777" w:rsidTr="008317F6">
        <w:tc>
          <w:tcPr>
            <w:tcW w:w="4410" w:type="dxa"/>
          </w:tcPr>
          <w:p w14:paraId="5921666A" w14:textId="77777777" w:rsidR="008317F6" w:rsidRDefault="008317F6" w:rsidP="000E7DD8">
            <w:pPr>
              <w:rPr>
                <w:b/>
                <w:bCs/>
              </w:rPr>
            </w:pPr>
            <w:r>
              <w:t xml:space="preserve">Budget File Number     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5395" w:type="dxa"/>
          </w:tcPr>
          <w:p w14:paraId="7162E279" w14:textId="78E397FD" w:rsidR="008317F6" w:rsidRDefault="00161FC6" w:rsidP="000E7DD8">
            <w:pPr>
              <w:rPr>
                <w:b/>
                <w:bCs/>
              </w:rPr>
            </w:pPr>
            <w:r>
              <w:rPr>
                <w:b/>
                <w:bCs/>
              </w:rPr>
              <w:t>81110</w:t>
            </w:r>
          </w:p>
        </w:tc>
      </w:tr>
      <w:tr w:rsidR="008317F6" w14:paraId="1757150C" w14:textId="77777777" w:rsidTr="008317F6">
        <w:tc>
          <w:tcPr>
            <w:tcW w:w="4410" w:type="dxa"/>
          </w:tcPr>
          <w:p w14:paraId="35C1528C" w14:textId="77777777" w:rsidR="008317F6" w:rsidRDefault="008317F6" w:rsidP="000E7DD8">
            <w:pPr>
              <w:rPr>
                <w:b/>
                <w:bCs/>
              </w:rPr>
            </w:pPr>
            <w:r>
              <w:t xml:space="preserve">Budget Vehicle             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5395" w:type="dxa"/>
          </w:tcPr>
          <w:p w14:paraId="548898B4" w14:textId="2331EAF0" w:rsidR="008317F6" w:rsidRDefault="00161FC6" w:rsidP="000E7DD8">
            <w:pPr>
              <w:rPr>
                <w:b/>
                <w:bCs/>
              </w:rPr>
            </w:pPr>
            <w:r>
              <w:rPr>
                <w:b/>
                <w:bCs/>
              </w:rPr>
              <w:t>2024 Hyundai Elantra</w:t>
            </w:r>
          </w:p>
        </w:tc>
      </w:tr>
      <w:tr w:rsidR="008317F6" w14:paraId="01549652" w14:textId="77777777" w:rsidTr="008317F6">
        <w:tc>
          <w:tcPr>
            <w:tcW w:w="4410" w:type="dxa"/>
          </w:tcPr>
          <w:p w14:paraId="02CF372B" w14:textId="77777777" w:rsidR="008317F6" w:rsidRDefault="008317F6" w:rsidP="000E7DD8">
            <w:pPr>
              <w:rPr>
                <w:b/>
                <w:bCs/>
              </w:rPr>
            </w:pPr>
            <w:r>
              <w:t xml:space="preserve">Budget VIN Number    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5395" w:type="dxa"/>
          </w:tcPr>
          <w:p w14:paraId="62841CE0" w14:textId="4C49CAA5" w:rsidR="008317F6" w:rsidRDefault="00161FC6" w:rsidP="000E7DD8">
            <w:pPr>
              <w:rPr>
                <w:b/>
                <w:bCs/>
              </w:rPr>
            </w:pPr>
            <w:r w:rsidRPr="00161FC6">
              <w:rPr>
                <w:b/>
                <w:bCs/>
              </w:rPr>
              <w:t>KMHLL4DG0RU637829</w:t>
            </w:r>
          </w:p>
        </w:tc>
      </w:tr>
      <w:tr w:rsidR="008317F6" w14:paraId="40296D2D" w14:textId="77777777" w:rsidTr="008317F6">
        <w:tc>
          <w:tcPr>
            <w:tcW w:w="4410" w:type="dxa"/>
          </w:tcPr>
          <w:p w14:paraId="25178336" w14:textId="77777777" w:rsidR="008317F6" w:rsidRDefault="008317F6" w:rsidP="000E7DD8">
            <w:pPr>
              <w:rPr>
                <w:b/>
                <w:bCs/>
              </w:rPr>
            </w:pPr>
            <w:r>
              <w:t xml:space="preserve">Your Claim Number     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5395" w:type="dxa"/>
          </w:tcPr>
          <w:p w14:paraId="121163AC" w14:textId="765312E9" w:rsidR="008317F6" w:rsidRDefault="00161FC6" w:rsidP="000E7DD8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</w:tbl>
    <w:p w14:paraId="104E3593" w14:textId="77777777" w:rsidR="008317F6" w:rsidRDefault="008317F6" w:rsidP="000E7DD8">
      <w:pPr>
        <w:rPr>
          <w:b/>
          <w:bCs/>
        </w:rPr>
      </w:pPr>
    </w:p>
    <w:p w14:paraId="2369F882" w14:textId="77777777" w:rsidR="008317F6" w:rsidRDefault="008317F6" w:rsidP="000E7DD8">
      <w:pPr>
        <w:rPr>
          <w:b/>
          <w:bCs/>
        </w:rPr>
      </w:pPr>
    </w:p>
    <w:p w14:paraId="336F5E3B" w14:textId="77777777" w:rsidR="008317F6" w:rsidRDefault="008317F6" w:rsidP="000E7DD8">
      <w:pPr>
        <w:rPr>
          <w:b/>
          <w:bCs/>
        </w:rPr>
      </w:pPr>
    </w:p>
    <w:p w14:paraId="527ED074" w14:textId="643DFD76" w:rsidR="009242B5" w:rsidRDefault="008317F6" w:rsidP="00227817">
      <w:r>
        <w:t>Dear</w:t>
      </w:r>
      <w:r w:rsidR="00161FC6">
        <w:t xml:space="preserve"> </w:t>
      </w:r>
      <w:proofErr w:type="gramStart"/>
      <w:r w:rsidR="00161FC6">
        <w:t>Malik</w:t>
      </w:r>
      <w:r>
        <w:t xml:space="preserve"> </w:t>
      </w:r>
      <w:r w:rsidR="00074714">
        <w:t>,</w:t>
      </w:r>
      <w:proofErr w:type="gramEnd"/>
      <w:r w:rsidR="00074714">
        <w:t xml:space="preserve"> </w:t>
      </w:r>
    </w:p>
    <w:p w14:paraId="660FD5DE" w14:textId="77777777" w:rsidR="00127E0D" w:rsidRDefault="00127E0D" w:rsidP="000E7DD8"/>
    <w:p w14:paraId="088C9CCA" w14:textId="5B45F47C" w:rsidR="00C80BC9" w:rsidRDefault="00C80BC9" w:rsidP="005F7399">
      <w:pPr>
        <w:ind w:firstLine="709"/>
      </w:pPr>
      <w:r>
        <w:t>Please be advised that we will be selling or re</w:t>
      </w:r>
      <w:r w:rsidR="00957D05">
        <w:t>pairing the</w:t>
      </w:r>
      <w:r w:rsidR="00FB3288">
        <w:t xml:space="preserve"> </w:t>
      </w:r>
      <w:r w:rsidR="00EC445F">
        <w:t>above</w:t>
      </w:r>
      <w:r w:rsidR="0037512D">
        <w:t>-referenced</w:t>
      </w:r>
      <w:r w:rsidR="002B5FB0">
        <w:t xml:space="preserve"> vehicle after </w:t>
      </w:r>
      <w:r w:rsidR="00161FC6">
        <w:t>1.28</w:t>
      </w:r>
      <w:r w:rsidR="0037512D">
        <w:t>.</w:t>
      </w:r>
      <w:r w:rsidR="00161FC6">
        <w:t>25.</w:t>
      </w:r>
    </w:p>
    <w:p w14:paraId="15679D85" w14:textId="77777777" w:rsidR="00D83C28" w:rsidRDefault="00D83C28" w:rsidP="000E7DD8"/>
    <w:p w14:paraId="4312AA45" w14:textId="1202783C" w:rsidR="00C80BC9" w:rsidRDefault="00C80BC9" w:rsidP="005F7399">
      <w:pPr>
        <w:ind w:firstLine="709"/>
      </w:pPr>
      <w:r>
        <w:t xml:space="preserve">If you would like to </w:t>
      </w:r>
      <w:r w:rsidR="002006A8">
        <w:t>arrange</w:t>
      </w:r>
      <w:r w:rsidR="00774394">
        <w:t xml:space="preserve"> to</w:t>
      </w:r>
      <w:r>
        <w:t xml:space="preserve"> </w:t>
      </w:r>
      <w:r w:rsidR="005F7399">
        <w:t>i</w:t>
      </w:r>
      <w:r>
        <w:t>nspect this vehicle prior to its disposition or repair,</w:t>
      </w:r>
      <w:r w:rsidR="007C6FA9">
        <w:t xml:space="preserve"> please</w:t>
      </w:r>
      <w:r w:rsidR="00957D05">
        <w:t xml:space="preserve"> notify me by 4</w:t>
      </w:r>
      <w:r w:rsidR="000215EA">
        <w:t>:00 pm o</w:t>
      </w:r>
      <w:r w:rsidR="004760BB">
        <w:t>n</w:t>
      </w:r>
      <w:r w:rsidR="00161FC6">
        <w:t xml:space="preserve"> January 28, </w:t>
      </w:r>
      <w:proofErr w:type="gramStart"/>
      <w:r w:rsidR="00161FC6">
        <w:t>2025</w:t>
      </w:r>
      <w:r w:rsidR="00F56A6C">
        <w:t xml:space="preserve"> </w:t>
      </w:r>
      <w:r w:rsidR="00DE7E74">
        <w:t>,</w:t>
      </w:r>
      <w:proofErr w:type="gramEnd"/>
      <w:r w:rsidR="00B3465B">
        <w:t xml:space="preserve"> </w:t>
      </w:r>
      <w:r w:rsidR="00B3465B" w:rsidRPr="00B629E6">
        <w:rPr>
          <w:b/>
          <w:bCs/>
        </w:rPr>
        <w:t xml:space="preserve">via the email </w:t>
      </w:r>
      <w:r w:rsidR="005F7399" w:rsidRPr="00B629E6">
        <w:rPr>
          <w:b/>
          <w:bCs/>
        </w:rPr>
        <w:t xml:space="preserve">address </w:t>
      </w:r>
      <w:r w:rsidR="00B3465B" w:rsidRPr="00B629E6">
        <w:rPr>
          <w:b/>
          <w:bCs/>
        </w:rPr>
        <w:t>lis</w:t>
      </w:r>
      <w:r w:rsidR="00DC273F" w:rsidRPr="00B629E6">
        <w:rPr>
          <w:b/>
          <w:bCs/>
        </w:rPr>
        <w:t>ted below</w:t>
      </w:r>
      <w:r w:rsidR="00DC273F">
        <w:t>.</w:t>
      </w:r>
      <w:r w:rsidR="00361E0E">
        <w:t xml:space="preserve"> </w:t>
      </w:r>
    </w:p>
    <w:p w14:paraId="3E1AE053" w14:textId="77777777" w:rsidR="00C80BC9" w:rsidRDefault="00C80BC9" w:rsidP="000E7DD8"/>
    <w:p w14:paraId="281CA007" w14:textId="77777777" w:rsidR="00C80BC9" w:rsidRDefault="00C80BC9" w:rsidP="000E7DD8">
      <w:pPr>
        <w:rPr>
          <w:rFonts w:ascii="Arial" w:hAnsi="Arial" w:cs="Arial"/>
          <w:b/>
          <w:bCs/>
          <w:sz w:val="20"/>
          <w:szCs w:val="20"/>
        </w:rPr>
      </w:pPr>
      <w:r w:rsidRPr="00C80BC9">
        <w:rPr>
          <w:b/>
          <w:bCs/>
        </w:rPr>
        <w:t>TIME IS OF THE ESSENCE. CONTACT ME IMMEDIATELY IF YOU WANT TO INSPECT THE VEHICLE AND/OR TAKE PICTURES</w:t>
      </w:r>
      <w:r>
        <w:t>.</w:t>
      </w:r>
    </w:p>
    <w:p w14:paraId="6D33F825" w14:textId="77777777" w:rsidR="000E7DD8" w:rsidRDefault="005B5A40" w:rsidP="000E7DD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7DC387D8" w14:textId="77777777" w:rsidR="003514E6" w:rsidRDefault="003514E6" w:rsidP="000E7DD8">
      <w:pPr>
        <w:rPr>
          <w:rFonts w:ascii="Arial" w:hAnsi="Arial" w:cs="Arial"/>
          <w:color w:val="000000"/>
          <w:sz w:val="20"/>
          <w:szCs w:val="20"/>
        </w:rPr>
      </w:pPr>
    </w:p>
    <w:p w14:paraId="513F5298" w14:textId="77777777" w:rsidR="003514E6" w:rsidRDefault="003514E6" w:rsidP="000E7DD8">
      <w:pPr>
        <w:rPr>
          <w:rFonts w:ascii="Arial" w:hAnsi="Arial" w:cs="Arial"/>
          <w:color w:val="000000"/>
          <w:sz w:val="20"/>
          <w:szCs w:val="20"/>
        </w:rPr>
      </w:pPr>
    </w:p>
    <w:p w14:paraId="05506511" w14:textId="77777777" w:rsidR="000E7DD8" w:rsidRDefault="001278AD" w:rsidP="000E7DD8">
      <w:r>
        <w:t>Sincerely,</w:t>
      </w:r>
    </w:p>
    <w:p w14:paraId="7841FA77" w14:textId="77777777" w:rsidR="000E7DD8" w:rsidRDefault="000E7DD8" w:rsidP="000E7DD8"/>
    <w:p w14:paraId="16329767" w14:textId="77777777" w:rsidR="00007D36" w:rsidRDefault="00CD1E92" w:rsidP="000E7DD8">
      <w:r>
        <w:t>Stefanie Newton</w:t>
      </w:r>
    </w:p>
    <w:p w14:paraId="2DE6FAC0" w14:textId="77777777" w:rsidR="000E7DD8" w:rsidRDefault="000E7DD8" w:rsidP="000E7DD8">
      <w:r>
        <w:t>Malco Enterprises of Nevada Inc. dba Budget Rent a Car of Las Vegas</w:t>
      </w:r>
    </w:p>
    <w:p w14:paraId="112E514C" w14:textId="77777777" w:rsidR="000E7DD8" w:rsidRDefault="000E7DD8" w:rsidP="000E7DD8">
      <w:r>
        <w:t>7120 Haven St</w:t>
      </w:r>
      <w:r w:rsidR="005F7399">
        <w:t>reet</w:t>
      </w:r>
    </w:p>
    <w:p w14:paraId="38F19744" w14:textId="77777777" w:rsidR="000E7DD8" w:rsidRDefault="000E7DD8" w:rsidP="000E7DD8">
      <w:smartTag w:uri="urn:schemas-microsoft-com:office:smarttags" w:element="place">
        <w:smartTag w:uri="urn:schemas-microsoft-com:office:smarttags" w:element="City">
          <w:r>
            <w:t>Las Vegas</w:t>
          </w:r>
        </w:smartTag>
        <w:r>
          <w:t xml:space="preserve">, </w:t>
        </w:r>
        <w:smartTag w:uri="urn:schemas-microsoft-com:office:smarttags" w:element="State">
          <w:r>
            <w:t>NV</w:t>
          </w:r>
        </w:smartTag>
        <w:r>
          <w:t xml:space="preserve"> </w:t>
        </w:r>
        <w:smartTag w:uri="urn:schemas-microsoft-com:office:smarttags" w:element="PostalCode">
          <w:r>
            <w:t>89119</w:t>
          </w:r>
        </w:smartTag>
      </w:smartTag>
    </w:p>
    <w:p w14:paraId="2744F08F" w14:textId="77777777" w:rsidR="000E7DD8" w:rsidRDefault="00CD1E92" w:rsidP="000E7DD8">
      <w:r>
        <w:t>s.newton@</w:t>
      </w:r>
      <w:r w:rsidR="00546832">
        <w:t>budget</w:t>
      </w:r>
      <w:r>
        <w:t>las</w:t>
      </w:r>
      <w:r w:rsidR="00546832">
        <w:t>vegas.com</w:t>
      </w:r>
    </w:p>
    <w:p w14:paraId="1ACD6429" w14:textId="77777777" w:rsidR="000E7DD8" w:rsidRDefault="000E7DD8" w:rsidP="000E7DD8"/>
    <w:p w14:paraId="548833F0" w14:textId="77777777" w:rsidR="007D2D1E" w:rsidRDefault="007D2D1E" w:rsidP="000E7DD8"/>
    <w:sectPr w:rsidR="007D2D1E" w:rsidSect="008317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360" w:footer="5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90E00" w14:textId="77777777" w:rsidR="001D3456" w:rsidRDefault="001D3456">
      <w:r>
        <w:separator/>
      </w:r>
    </w:p>
  </w:endnote>
  <w:endnote w:type="continuationSeparator" w:id="0">
    <w:p w14:paraId="38472676" w14:textId="77777777" w:rsidR="001D3456" w:rsidRDefault="001D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bany AM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EF363" w14:textId="77777777" w:rsidR="00B629E6" w:rsidRDefault="00B62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6384" w14:textId="77777777" w:rsidR="00011FE2" w:rsidRDefault="00011FE2">
    <w:pPr>
      <w:autoSpaceDE w:val="0"/>
      <w:jc w:val="center"/>
      <w:rPr>
        <w:rFonts w:ascii="Helvetica-Bold" w:eastAsia="Helvetica-Bold" w:hAnsi="Helvetica-Bold" w:cs="Helvetica-Bold"/>
        <w:b/>
        <w:color w:val="0000FF"/>
        <w:sz w:val="20"/>
        <w:szCs w:val="20"/>
      </w:rPr>
    </w:pPr>
    <w:smartTag w:uri="urn:schemas-microsoft-com:office:smarttags" w:element="Street">
      <w:smartTag w:uri="urn:schemas-microsoft-com:office:smarttags" w:element="address">
        <w:r>
          <w:rPr>
            <w:rFonts w:ascii="Helvetica-Bold" w:eastAsia="Helvetica-Bold" w:hAnsi="Helvetica-Bold" w:cs="Helvetica-Bold"/>
            <w:b/>
            <w:color w:val="0000FF"/>
            <w:sz w:val="20"/>
            <w:szCs w:val="20"/>
          </w:rPr>
          <w:t>7120 Haven St</w:t>
        </w:r>
      </w:smartTag>
    </w:smartTag>
    <w:r>
      <w:rPr>
        <w:rFonts w:ascii="Helvetica-Bold" w:eastAsia="Helvetica-Bold" w:hAnsi="Helvetica-Bold" w:cs="Helvetica-Bold"/>
        <w:b/>
        <w:color w:val="0000FF"/>
        <w:sz w:val="20"/>
        <w:szCs w:val="20"/>
      </w:rPr>
      <w:t xml:space="preserve">. </w:t>
    </w:r>
  </w:p>
  <w:p w14:paraId="0EF29367" w14:textId="77777777" w:rsidR="00011FE2" w:rsidRDefault="00011FE2">
    <w:pPr>
      <w:autoSpaceDE w:val="0"/>
      <w:jc w:val="center"/>
      <w:rPr>
        <w:rFonts w:ascii="Helvetica-Bold" w:eastAsia="Helvetica-Bold" w:hAnsi="Helvetica-Bold" w:cs="Helvetica-Bold"/>
        <w:b/>
        <w:color w:val="0000FF"/>
        <w:sz w:val="20"/>
        <w:szCs w:val="20"/>
      </w:rPr>
    </w:pPr>
    <w:smartTag w:uri="urn:schemas-microsoft-com:office:smarttags" w:element="place">
      <w:smartTag w:uri="urn:schemas-microsoft-com:office:smarttags" w:element="City">
        <w:r>
          <w:rPr>
            <w:rFonts w:ascii="Helvetica-Bold" w:eastAsia="Helvetica-Bold" w:hAnsi="Helvetica-Bold" w:cs="Helvetica-Bold"/>
            <w:b/>
            <w:color w:val="0000FF"/>
            <w:sz w:val="20"/>
            <w:szCs w:val="20"/>
          </w:rPr>
          <w:t>Las Vegas</w:t>
        </w:r>
      </w:smartTag>
      <w:r>
        <w:rPr>
          <w:rFonts w:ascii="Helvetica-Bold" w:eastAsia="Helvetica-Bold" w:hAnsi="Helvetica-Bold" w:cs="Helvetica-Bold"/>
          <w:b/>
          <w:color w:val="0000FF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Helvetica-Bold" w:eastAsia="Helvetica-Bold" w:hAnsi="Helvetica-Bold" w:cs="Helvetica-Bold"/>
            <w:b/>
            <w:color w:val="0000FF"/>
            <w:sz w:val="20"/>
            <w:szCs w:val="20"/>
          </w:rPr>
          <w:t>Nevada</w:t>
        </w:r>
      </w:smartTag>
      <w:r>
        <w:rPr>
          <w:rFonts w:ascii="Helvetica-Bold" w:eastAsia="Helvetica-Bold" w:hAnsi="Helvetica-Bold" w:cs="Helvetica-Bold"/>
          <w:b/>
          <w:color w:val="0000FF"/>
          <w:sz w:val="20"/>
          <w:szCs w:val="20"/>
        </w:rPr>
        <w:t xml:space="preserve"> </w:t>
      </w:r>
      <w:smartTag w:uri="urn:schemas-microsoft-com:office:smarttags" w:element="PostalCode">
        <w:r>
          <w:rPr>
            <w:rFonts w:ascii="Helvetica-Bold" w:eastAsia="Helvetica-Bold" w:hAnsi="Helvetica-Bold" w:cs="Helvetica-Bold"/>
            <w:b/>
            <w:color w:val="0000FF"/>
            <w:sz w:val="20"/>
            <w:szCs w:val="20"/>
          </w:rPr>
          <w:t>89119</w:t>
        </w:r>
      </w:smartTag>
    </w:smartTag>
  </w:p>
  <w:p w14:paraId="0B0D7EBC" w14:textId="77777777" w:rsidR="00011FE2" w:rsidRDefault="00011FE2">
    <w:pPr>
      <w:autoSpaceDE w:val="0"/>
      <w:jc w:val="center"/>
      <w:rPr>
        <w:rFonts w:ascii="Helvetica-Bold" w:eastAsia="Helvetica-Bold" w:hAnsi="Helvetica-Bold" w:cs="Helvetica-Bold"/>
        <w:b/>
        <w:color w:val="0000FF"/>
        <w:sz w:val="20"/>
        <w:szCs w:val="20"/>
      </w:rPr>
    </w:pPr>
  </w:p>
  <w:p w14:paraId="1FC39B23" w14:textId="77777777" w:rsidR="00011FE2" w:rsidRDefault="00011FE2" w:rsidP="00B629E6">
    <w:pPr>
      <w:autoSpaceDE w:val="0"/>
      <w:rPr>
        <w:rFonts w:ascii="Helvetica-Bold" w:eastAsia="Helvetica-Bold" w:hAnsi="Helvetica-Bold" w:cs="Helvetica-Bold"/>
        <w:b/>
        <w:color w:val="0000FF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9D8F3" w14:textId="77777777" w:rsidR="00B629E6" w:rsidRDefault="00B62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F395" w14:textId="77777777" w:rsidR="001D3456" w:rsidRDefault="001D3456">
      <w:r>
        <w:separator/>
      </w:r>
    </w:p>
  </w:footnote>
  <w:footnote w:type="continuationSeparator" w:id="0">
    <w:p w14:paraId="0D61B73C" w14:textId="77777777" w:rsidR="001D3456" w:rsidRDefault="001D3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5DDD" w14:textId="77777777" w:rsidR="00B629E6" w:rsidRDefault="00B6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5AF1" w14:textId="77777777" w:rsidR="009A1689" w:rsidRDefault="009A1689" w:rsidP="00E45AD0">
    <w:pPr>
      <w:rPr>
        <w:b/>
        <w:color w:val="0000FF"/>
      </w:rPr>
    </w:pPr>
    <w:bookmarkStart w:id="0" w:name="_Hlk129954379"/>
    <w:r w:rsidRPr="0016448C">
      <w:rPr>
        <w:b/>
        <w:noProof/>
        <w:color w:val="0000FF"/>
      </w:rPr>
      <w:drawing>
        <wp:anchor distT="0" distB="0" distL="114300" distR="114300" simplePos="0" relativeHeight="251658240" behindDoc="0" locked="0" layoutInCell="1" allowOverlap="1" wp14:anchorId="4B72F591" wp14:editId="14439EA9">
          <wp:simplePos x="0" y="0"/>
          <wp:positionH relativeFrom="margin">
            <wp:posOffset>-476250</wp:posOffset>
          </wp:positionH>
          <wp:positionV relativeFrom="paragraph">
            <wp:posOffset>-224790</wp:posOffset>
          </wp:positionV>
          <wp:extent cx="3962400" cy="1469390"/>
          <wp:effectExtent l="0" t="0" r="0" b="0"/>
          <wp:wrapNone/>
          <wp:docPr id="1399340687" name="Picture 1399340687" descr="\\bulv-qtav-fs01\home\g.caruso\Desktop\budge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bulv-qtav-fs01\home\g.caruso\Desktop\budget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0" cy="146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4DBD8B" w14:textId="77777777" w:rsidR="009A1689" w:rsidRPr="0016448C" w:rsidRDefault="009A1689" w:rsidP="009A1689">
    <w:pPr>
      <w:ind w:left="5400"/>
      <w:rPr>
        <w:b/>
        <w:color w:val="1F497D" w:themeColor="text2"/>
        <w:sz w:val="20"/>
        <w:szCs w:val="20"/>
      </w:rPr>
    </w:pPr>
    <w:r w:rsidRPr="0016448C">
      <w:rPr>
        <w:b/>
        <w:color w:val="1F497D" w:themeColor="text2"/>
        <w:sz w:val="20"/>
        <w:szCs w:val="20"/>
      </w:rPr>
      <w:t>Malco Enterprises of Nevada, Inc.</w:t>
    </w:r>
    <w:r>
      <w:rPr>
        <w:b/>
        <w:color w:val="1F497D" w:themeColor="text2"/>
        <w:sz w:val="20"/>
        <w:szCs w:val="20"/>
      </w:rPr>
      <w:t xml:space="preserve"> </w:t>
    </w:r>
    <w:r w:rsidRPr="0016448C">
      <w:rPr>
        <w:b/>
        <w:color w:val="1F497D" w:themeColor="text2"/>
        <w:sz w:val="20"/>
        <w:szCs w:val="20"/>
      </w:rPr>
      <w:t xml:space="preserve">d/b/a Budget </w:t>
    </w:r>
    <w:r>
      <w:rPr>
        <w:b/>
        <w:color w:val="1F497D" w:themeColor="text2"/>
        <w:sz w:val="20"/>
        <w:szCs w:val="20"/>
      </w:rPr>
      <w:t>Car and Truck Rental of Las Vegas</w:t>
    </w:r>
  </w:p>
  <w:p w14:paraId="206D7037" w14:textId="77777777" w:rsidR="009A1689" w:rsidRPr="00973C79" w:rsidRDefault="009A1689" w:rsidP="009A1689">
    <w:pPr>
      <w:ind w:left="5400"/>
      <w:rPr>
        <w:b/>
        <w:color w:val="1F497D" w:themeColor="text2"/>
        <w:sz w:val="14"/>
        <w:szCs w:val="14"/>
      </w:rPr>
    </w:pPr>
    <w:r w:rsidRPr="00973C79">
      <w:rPr>
        <w:b/>
        <w:color w:val="1F497D" w:themeColor="text2"/>
        <w:sz w:val="14"/>
        <w:szCs w:val="14"/>
      </w:rPr>
      <w:t>An Independently Owned and Operated Sub-</w:t>
    </w:r>
    <w:r>
      <w:rPr>
        <w:b/>
        <w:color w:val="1F497D" w:themeColor="text2"/>
        <w:sz w:val="14"/>
        <w:szCs w:val="14"/>
      </w:rPr>
      <w:t>L</w:t>
    </w:r>
    <w:r w:rsidRPr="00973C79">
      <w:rPr>
        <w:b/>
        <w:color w:val="1F497D" w:themeColor="text2"/>
        <w:sz w:val="14"/>
        <w:szCs w:val="14"/>
      </w:rPr>
      <w:t>icensee of Budget Rent a Car System</w:t>
    </w:r>
    <w:r>
      <w:rPr>
        <w:b/>
        <w:color w:val="1F497D" w:themeColor="text2"/>
        <w:sz w:val="14"/>
        <w:szCs w:val="14"/>
      </w:rPr>
      <w:t>s</w:t>
    </w:r>
    <w:r w:rsidRPr="00973C79">
      <w:rPr>
        <w:b/>
        <w:color w:val="1F497D" w:themeColor="text2"/>
        <w:sz w:val="14"/>
        <w:szCs w:val="14"/>
      </w:rPr>
      <w:t>, Inc.</w:t>
    </w:r>
  </w:p>
  <w:p w14:paraId="2176A50E" w14:textId="77777777" w:rsidR="009A1689" w:rsidRDefault="009A1689" w:rsidP="009A1689">
    <w:pPr>
      <w:ind w:left="5400"/>
      <w:rPr>
        <w:b/>
        <w:color w:val="1F497D" w:themeColor="text2"/>
        <w:sz w:val="20"/>
        <w:szCs w:val="20"/>
      </w:rPr>
    </w:pPr>
  </w:p>
  <w:p w14:paraId="5FA6D0F7" w14:textId="77777777" w:rsidR="00CD1E92" w:rsidRPr="0016448C" w:rsidRDefault="00CD1E92" w:rsidP="009A1689">
    <w:pPr>
      <w:ind w:left="5400"/>
      <w:rPr>
        <w:b/>
        <w:color w:val="1F497D" w:themeColor="text2"/>
        <w:sz w:val="20"/>
        <w:szCs w:val="20"/>
      </w:rPr>
    </w:pPr>
  </w:p>
  <w:p w14:paraId="1DAB8D7E" w14:textId="77777777" w:rsidR="009A1689" w:rsidRPr="00CD1E92" w:rsidRDefault="00CD1E92" w:rsidP="00CD1E92">
    <w:pPr>
      <w:shd w:val="clear" w:color="auto" w:fill="FFFFFF"/>
      <w:jc w:val="right"/>
      <w:rPr>
        <w:rFonts w:ascii="Garamond" w:eastAsia="Times New Roman" w:hAnsi="Garamond"/>
        <w:kern w:val="0"/>
        <w:sz w:val="20"/>
        <w:szCs w:val="20"/>
      </w:rPr>
    </w:pPr>
    <w:r w:rsidRPr="00CD1E92">
      <w:rPr>
        <w:rFonts w:ascii="Garamond" w:eastAsia="Times New Roman" w:hAnsi="Garamond"/>
        <w:kern w:val="0"/>
        <w:sz w:val="20"/>
        <w:szCs w:val="20"/>
      </w:rPr>
      <w:t xml:space="preserve">Stefanie Newton </w:t>
    </w:r>
  </w:p>
  <w:p w14:paraId="595FD49E" w14:textId="77777777" w:rsidR="009A1689" w:rsidRPr="00700A64" w:rsidRDefault="009A1689" w:rsidP="009A1689">
    <w:pPr>
      <w:shd w:val="clear" w:color="auto" w:fill="FFFFFF"/>
      <w:jc w:val="right"/>
      <w:rPr>
        <w:rFonts w:ascii="Garamond" w:eastAsia="Times New Roman" w:hAnsi="Garamond"/>
        <w:kern w:val="0"/>
        <w:sz w:val="20"/>
        <w:szCs w:val="20"/>
      </w:rPr>
    </w:pPr>
    <w:r w:rsidRPr="00700A64">
      <w:rPr>
        <w:rFonts w:ascii="Garamond" w:eastAsia="Times New Roman" w:hAnsi="Garamond"/>
        <w:kern w:val="0"/>
        <w:sz w:val="20"/>
        <w:szCs w:val="20"/>
      </w:rPr>
      <w:t xml:space="preserve">Claims </w:t>
    </w:r>
    <w:r w:rsidR="00CD1E92">
      <w:rPr>
        <w:rFonts w:ascii="Garamond" w:eastAsia="Times New Roman" w:hAnsi="Garamond"/>
        <w:kern w:val="0"/>
        <w:sz w:val="20"/>
        <w:szCs w:val="20"/>
      </w:rPr>
      <w:t>Manager</w:t>
    </w:r>
  </w:p>
  <w:p w14:paraId="4C6C93EE" w14:textId="77777777" w:rsidR="009A1689" w:rsidRPr="00700A64" w:rsidRDefault="00CD1E92" w:rsidP="009A1689">
    <w:pPr>
      <w:shd w:val="clear" w:color="auto" w:fill="FFFFFF"/>
      <w:jc w:val="right"/>
      <w:rPr>
        <w:rFonts w:ascii="Garamond" w:eastAsia="Times New Roman" w:hAnsi="Garamond"/>
        <w:kern w:val="0"/>
        <w:sz w:val="20"/>
        <w:szCs w:val="20"/>
      </w:rPr>
    </w:pPr>
    <w:hyperlink r:id="rId2" w:history="1">
      <w:r w:rsidRPr="009D5299">
        <w:rPr>
          <w:rStyle w:val="Hyperlink"/>
          <w:rFonts w:ascii="Garamond" w:eastAsia="Times New Roman" w:hAnsi="Garamond"/>
          <w:kern w:val="0"/>
          <w:sz w:val="20"/>
          <w:szCs w:val="20"/>
        </w:rPr>
        <w:t>s.newton@budgetlasvegas.com</w:t>
      </w:r>
    </w:hyperlink>
    <w:r w:rsidR="009A1689" w:rsidRPr="00700A64">
      <w:rPr>
        <w:rFonts w:ascii="Garamond" w:eastAsia="Times New Roman" w:hAnsi="Garamond"/>
        <w:kern w:val="0"/>
        <w:sz w:val="20"/>
        <w:szCs w:val="20"/>
      </w:rPr>
      <w:t xml:space="preserve"> </w:t>
    </w:r>
  </w:p>
  <w:bookmarkEnd w:id="0"/>
  <w:p w14:paraId="7C73E5D4" w14:textId="77777777" w:rsidR="00011FE2" w:rsidRDefault="00011FE2">
    <w:pPr>
      <w:pStyle w:val="Header"/>
      <w:tabs>
        <w:tab w:val="clear" w:pos="4986"/>
        <w:tab w:val="clear" w:pos="9972"/>
        <w:tab w:val="left" w:pos="42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026DD" w14:textId="77777777" w:rsidR="00B629E6" w:rsidRDefault="00B6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F36"/>
    <w:multiLevelType w:val="multilevel"/>
    <w:tmpl w:val="04A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55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C6"/>
    <w:rsid w:val="00001C62"/>
    <w:rsid w:val="00001CA4"/>
    <w:rsid w:val="00003106"/>
    <w:rsid w:val="0000390F"/>
    <w:rsid w:val="00003B2D"/>
    <w:rsid w:val="0000511B"/>
    <w:rsid w:val="00005F9A"/>
    <w:rsid w:val="0000635F"/>
    <w:rsid w:val="0000794B"/>
    <w:rsid w:val="00007D36"/>
    <w:rsid w:val="000100C6"/>
    <w:rsid w:val="00010E05"/>
    <w:rsid w:val="00011FE2"/>
    <w:rsid w:val="000128AD"/>
    <w:rsid w:val="000137C6"/>
    <w:rsid w:val="00013C94"/>
    <w:rsid w:val="00014148"/>
    <w:rsid w:val="00014C67"/>
    <w:rsid w:val="00016390"/>
    <w:rsid w:val="00016AB6"/>
    <w:rsid w:val="000177D3"/>
    <w:rsid w:val="000215EA"/>
    <w:rsid w:val="00021A53"/>
    <w:rsid w:val="000235DE"/>
    <w:rsid w:val="000247EE"/>
    <w:rsid w:val="000270B5"/>
    <w:rsid w:val="000271E5"/>
    <w:rsid w:val="000333F4"/>
    <w:rsid w:val="000339FD"/>
    <w:rsid w:val="00033F26"/>
    <w:rsid w:val="00034450"/>
    <w:rsid w:val="00034E3B"/>
    <w:rsid w:val="00034E6A"/>
    <w:rsid w:val="00037603"/>
    <w:rsid w:val="00037904"/>
    <w:rsid w:val="0004179A"/>
    <w:rsid w:val="0004284E"/>
    <w:rsid w:val="00042F8C"/>
    <w:rsid w:val="00043AFF"/>
    <w:rsid w:val="0004434B"/>
    <w:rsid w:val="00046611"/>
    <w:rsid w:val="0004668C"/>
    <w:rsid w:val="00046C9F"/>
    <w:rsid w:val="000476A7"/>
    <w:rsid w:val="00047BCA"/>
    <w:rsid w:val="0005012B"/>
    <w:rsid w:val="0005014B"/>
    <w:rsid w:val="00050572"/>
    <w:rsid w:val="00051CC6"/>
    <w:rsid w:val="00053AD9"/>
    <w:rsid w:val="0005556F"/>
    <w:rsid w:val="00056537"/>
    <w:rsid w:val="000567CE"/>
    <w:rsid w:val="000610A7"/>
    <w:rsid w:val="000617B1"/>
    <w:rsid w:val="00062139"/>
    <w:rsid w:val="0006623C"/>
    <w:rsid w:val="000670F1"/>
    <w:rsid w:val="0007244F"/>
    <w:rsid w:val="0007313E"/>
    <w:rsid w:val="00073CD5"/>
    <w:rsid w:val="00074714"/>
    <w:rsid w:val="0007613F"/>
    <w:rsid w:val="00077AC5"/>
    <w:rsid w:val="00077AD9"/>
    <w:rsid w:val="0008010E"/>
    <w:rsid w:val="000803D4"/>
    <w:rsid w:val="000806CC"/>
    <w:rsid w:val="00081923"/>
    <w:rsid w:val="00081997"/>
    <w:rsid w:val="00083178"/>
    <w:rsid w:val="00083C33"/>
    <w:rsid w:val="000844B0"/>
    <w:rsid w:val="000844F7"/>
    <w:rsid w:val="00086239"/>
    <w:rsid w:val="000863A7"/>
    <w:rsid w:val="00090EF3"/>
    <w:rsid w:val="0009114A"/>
    <w:rsid w:val="0009296E"/>
    <w:rsid w:val="00092B01"/>
    <w:rsid w:val="00094BE2"/>
    <w:rsid w:val="00094D89"/>
    <w:rsid w:val="000954BD"/>
    <w:rsid w:val="00096BDE"/>
    <w:rsid w:val="00097368"/>
    <w:rsid w:val="000A0059"/>
    <w:rsid w:val="000A0256"/>
    <w:rsid w:val="000A0DD4"/>
    <w:rsid w:val="000A18DE"/>
    <w:rsid w:val="000A1FC8"/>
    <w:rsid w:val="000A2AB5"/>
    <w:rsid w:val="000A4BDC"/>
    <w:rsid w:val="000A53C8"/>
    <w:rsid w:val="000A64A5"/>
    <w:rsid w:val="000A7397"/>
    <w:rsid w:val="000A785D"/>
    <w:rsid w:val="000A7A2C"/>
    <w:rsid w:val="000A7B59"/>
    <w:rsid w:val="000B12FB"/>
    <w:rsid w:val="000B148D"/>
    <w:rsid w:val="000B227D"/>
    <w:rsid w:val="000B22F6"/>
    <w:rsid w:val="000B2D75"/>
    <w:rsid w:val="000B336D"/>
    <w:rsid w:val="000B3844"/>
    <w:rsid w:val="000B571B"/>
    <w:rsid w:val="000B5A7F"/>
    <w:rsid w:val="000B5DBB"/>
    <w:rsid w:val="000B7BAA"/>
    <w:rsid w:val="000B7C7B"/>
    <w:rsid w:val="000B7D55"/>
    <w:rsid w:val="000C04E0"/>
    <w:rsid w:val="000C079E"/>
    <w:rsid w:val="000C0BB3"/>
    <w:rsid w:val="000C16BB"/>
    <w:rsid w:val="000C17D2"/>
    <w:rsid w:val="000C2D25"/>
    <w:rsid w:val="000C2D2C"/>
    <w:rsid w:val="000C3DC1"/>
    <w:rsid w:val="000C3EAC"/>
    <w:rsid w:val="000C5213"/>
    <w:rsid w:val="000C531F"/>
    <w:rsid w:val="000C65B9"/>
    <w:rsid w:val="000C71DD"/>
    <w:rsid w:val="000D1106"/>
    <w:rsid w:val="000D1D14"/>
    <w:rsid w:val="000D20B2"/>
    <w:rsid w:val="000D3CFA"/>
    <w:rsid w:val="000D47B2"/>
    <w:rsid w:val="000D60D1"/>
    <w:rsid w:val="000D6AE4"/>
    <w:rsid w:val="000E002A"/>
    <w:rsid w:val="000E0171"/>
    <w:rsid w:val="000E0924"/>
    <w:rsid w:val="000E0D05"/>
    <w:rsid w:val="000E181F"/>
    <w:rsid w:val="000E1D18"/>
    <w:rsid w:val="000E20B1"/>
    <w:rsid w:val="000E27D4"/>
    <w:rsid w:val="000E37BD"/>
    <w:rsid w:val="000E391E"/>
    <w:rsid w:val="000E3F82"/>
    <w:rsid w:val="000E42D4"/>
    <w:rsid w:val="000E4EB0"/>
    <w:rsid w:val="000E614B"/>
    <w:rsid w:val="000E7B9F"/>
    <w:rsid w:val="000E7DD8"/>
    <w:rsid w:val="000F1453"/>
    <w:rsid w:val="000F14C6"/>
    <w:rsid w:val="000F17D6"/>
    <w:rsid w:val="000F217E"/>
    <w:rsid w:val="000F23E7"/>
    <w:rsid w:val="000F31A1"/>
    <w:rsid w:val="000F3AA0"/>
    <w:rsid w:val="000F5BA9"/>
    <w:rsid w:val="000F6522"/>
    <w:rsid w:val="000F721A"/>
    <w:rsid w:val="00100273"/>
    <w:rsid w:val="001007E2"/>
    <w:rsid w:val="00100C7A"/>
    <w:rsid w:val="00102426"/>
    <w:rsid w:val="00102B7F"/>
    <w:rsid w:val="00103D32"/>
    <w:rsid w:val="001054CC"/>
    <w:rsid w:val="00105BEE"/>
    <w:rsid w:val="00105E41"/>
    <w:rsid w:val="00106ADE"/>
    <w:rsid w:val="00107EEC"/>
    <w:rsid w:val="00107F21"/>
    <w:rsid w:val="00110732"/>
    <w:rsid w:val="001113C7"/>
    <w:rsid w:val="001117C5"/>
    <w:rsid w:val="00111ABB"/>
    <w:rsid w:val="00112F3E"/>
    <w:rsid w:val="00112F9E"/>
    <w:rsid w:val="00114853"/>
    <w:rsid w:val="0011541A"/>
    <w:rsid w:val="00115EDC"/>
    <w:rsid w:val="001163E0"/>
    <w:rsid w:val="001164EC"/>
    <w:rsid w:val="001167E7"/>
    <w:rsid w:val="00117823"/>
    <w:rsid w:val="00117AE4"/>
    <w:rsid w:val="00117F9D"/>
    <w:rsid w:val="001200A5"/>
    <w:rsid w:val="001209DF"/>
    <w:rsid w:val="001215C1"/>
    <w:rsid w:val="00123CA8"/>
    <w:rsid w:val="00124342"/>
    <w:rsid w:val="0012448F"/>
    <w:rsid w:val="0012536B"/>
    <w:rsid w:val="00125775"/>
    <w:rsid w:val="00125877"/>
    <w:rsid w:val="001264E2"/>
    <w:rsid w:val="001271D2"/>
    <w:rsid w:val="001278AD"/>
    <w:rsid w:val="00127A26"/>
    <w:rsid w:val="00127DE6"/>
    <w:rsid w:val="00127E0D"/>
    <w:rsid w:val="00133246"/>
    <w:rsid w:val="001339F9"/>
    <w:rsid w:val="00134341"/>
    <w:rsid w:val="00134F8E"/>
    <w:rsid w:val="00135AFD"/>
    <w:rsid w:val="001361FD"/>
    <w:rsid w:val="001369D2"/>
    <w:rsid w:val="00141555"/>
    <w:rsid w:val="001430AB"/>
    <w:rsid w:val="001444F3"/>
    <w:rsid w:val="001502CD"/>
    <w:rsid w:val="001507F2"/>
    <w:rsid w:val="00151014"/>
    <w:rsid w:val="00153041"/>
    <w:rsid w:val="001549AD"/>
    <w:rsid w:val="00155027"/>
    <w:rsid w:val="00155B40"/>
    <w:rsid w:val="00155DD1"/>
    <w:rsid w:val="0015666F"/>
    <w:rsid w:val="00157610"/>
    <w:rsid w:val="00157856"/>
    <w:rsid w:val="0016031B"/>
    <w:rsid w:val="001605B3"/>
    <w:rsid w:val="00161D25"/>
    <w:rsid w:val="00161FC6"/>
    <w:rsid w:val="00162698"/>
    <w:rsid w:val="00163D1B"/>
    <w:rsid w:val="001644B4"/>
    <w:rsid w:val="0016506A"/>
    <w:rsid w:val="00165674"/>
    <w:rsid w:val="00165EFA"/>
    <w:rsid w:val="00167D18"/>
    <w:rsid w:val="0017010F"/>
    <w:rsid w:val="00170512"/>
    <w:rsid w:val="0017096D"/>
    <w:rsid w:val="00171E77"/>
    <w:rsid w:val="00172CB7"/>
    <w:rsid w:val="00172F36"/>
    <w:rsid w:val="00173981"/>
    <w:rsid w:val="00173A82"/>
    <w:rsid w:val="00173D02"/>
    <w:rsid w:val="001746EA"/>
    <w:rsid w:val="0017494E"/>
    <w:rsid w:val="00175534"/>
    <w:rsid w:val="0017703E"/>
    <w:rsid w:val="00180788"/>
    <w:rsid w:val="00181ABD"/>
    <w:rsid w:val="00183785"/>
    <w:rsid w:val="00183AD3"/>
    <w:rsid w:val="00185EBB"/>
    <w:rsid w:val="0018654C"/>
    <w:rsid w:val="00187754"/>
    <w:rsid w:val="001877EA"/>
    <w:rsid w:val="0018798D"/>
    <w:rsid w:val="00187F1C"/>
    <w:rsid w:val="00190438"/>
    <w:rsid w:val="00190D1D"/>
    <w:rsid w:val="00193194"/>
    <w:rsid w:val="0019465B"/>
    <w:rsid w:val="00195332"/>
    <w:rsid w:val="001975EC"/>
    <w:rsid w:val="0019795C"/>
    <w:rsid w:val="001A009C"/>
    <w:rsid w:val="001A08B4"/>
    <w:rsid w:val="001A097D"/>
    <w:rsid w:val="001A0D80"/>
    <w:rsid w:val="001A0FAF"/>
    <w:rsid w:val="001A1C1F"/>
    <w:rsid w:val="001A1D1C"/>
    <w:rsid w:val="001A5AB1"/>
    <w:rsid w:val="001A5B99"/>
    <w:rsid w:val="001A658D"/>
    <w:rsid w:val="001A65C2"/>
    <w:rsid w:val="001A67AA"/>
    <w:rsid w:val="001A7C0D"/>
    <w:rsid w:val="001A7CC3"/>
    <w:rsid w:val="001B0265"/>
    <w:rsid w:val="001B485E"/>
    <w:rsid w:val="001B536E"/>
    <w:rsid w:val="001B567F"/>
    <w:rsid w:val="001B571B"/>
    <w:rsid w:val="001B58A6"/>
    <w:rsid w:val="001B6C29"/>
    <w:rsid w:val="001B70F2"/>
    <w:rsid w:val="001C226F"/>
    <w:rsid w:val="001C2D4A"/>
    <w:rsid w:val="001C33A0"/>
    <w:rsid w:val="001C408C"/>
    <w:rsid w:val="001C4449"/>
    <w:rsid w:val="001C4885"/>
    <w:rsid w:val="001D01F3"/>
    <w:rsid w:val="001D150A"/>
    <w:rsid w:val="001D1973"/>
    <w:rsid w:val="001D25E9"/>
    <w:rsid w:val="001D3456"/>
    <w:rsid w:val="001D4803"/>
    <w:rsid w:val="001D5DCB"/>
    <w:rsid w:val="001D5F14"/>
    <w:rsid w:val="001D6737"/>
    <w:rsid w:val="001D7BC5"/>
    <w:rsid w:val="001E0A91"/>
    <w:rsid w:val="001E0B99"/>
    <w:rsid w:val="001E1705"/>
    <w:rsid w:val="001E2079"/>
    <w:rsid w:val="001E246D"/>
    <w:rsid w:val="001E3ADF"/>
    <w:rsid w:val="001E408A"/>
    <w:rsid w:val="001E4E56"/>
    <w:rsid w:val="001E503D"/>
    <w:rsid w:val="001E524A"/>
    <w:rsid w:val="001E5D01"/>
    <w:rsid w:val="001E67CE"/>
    <w:rsid w:val="001E6C69"/>
    <w:rsid w:val="001E783A"/>
    <w:rsid w:val="001F3A16"/>
    <w:rsid w:val="001F3A1C"/>
    <w:rsid w:val="001F4D9C"/>
    <w:rsid w:val="001F5BA4"/>
    <w:rsid w:val="001F5D15"/>
    <w:rsid w:val="001F64E7"/>
    <w:rsid w:val="00200617"/>
    <w:rsid w:val="002006A8"/>
    <w:rsid w:val="00201B41"/>
    <w:rsid w:val="00201C8C"/>
    <w:rsid w:val="00201E99"/>
    <w:rsid w:val="0020222D"/>
    <w:rsid w:val="0020390D"/>
    <w:rsid w:val="002041C9"/>
    <w:rsid w:val="002045A6"/>
    <w:rsid w:val="0020475E"/>
    <w:rsid w:val="00205062"/>
    <w:rsid w:val="00207690"/>
    <w:rsid w:val="00210F8E"/>
    <w:rsid w:val="0021113B"/>
    <w:rsid w:val="00211D11"/>
    <w:rsid w:val="002127E6"/>
    <w:rsid w:val="002133CC"/>
    <w:rsid w:val="00213FF2"/>
    <w:rsid w:val="00214944"/>
    <w:rsid w:val="00214D80"/>
    <w:rsid w:val="00214E42"/>
    <w:rsid w:val="00215484"/>
    <w:rsid w:val="00216F4B"/>
    <w:rsid w:val="0021729B"/>
    <w:rsid w:val="002175A7"/>
    <w:rsid w:val="00217ACD"/>
    <w:rsid w:val="00220AF2"/>
    <w:rsid w:val="00220BC6"/>
    <w:rsid w:val="002238F2"/>
    <w:rsid w:val="002239D5"/>
    <w:rsid w:val="00225168"/>
    <w:rsid w:val="00225AF7"/>
    <w:rsid w:val="00227278"/>
    <w:rsid w:val="00227817"/>
    <w:rsid w:val="00233471"/>
    <w:rsid w:val="00233C06"/>
    <w:rsid w:val="00233D40"/>
    <w:rsid w:val="0023417F"/>
    <w:rsid w:val="002350B4"/>
    <w:rsid w:val="002374F0"/>
    <w:rsid w:val="00241169"/>
    <w:rsid w:val="00241D56"/>
    <w:rsid w:val="002436AE"/>
    <w:rsid w:val="00243A53"/>
    <w:rsid w:val="00243B41"/>
    <w:rsid w:val="00244263"/>
    <w:rsid w:val="00244362"/>
    <w:rsid w:val="002444EC"/>
    <w:rsid w:val="00244E5D"/>
    <w:rsid w:val="00245FD4"/>
    <w:rsid w:val="002464F7"/>
    <w:rsid w:val="00246A42"/>
    <w:rsid w:val="0025109F"/>
    <w:rsid w:val="002523C7"/>
    <w:rsid w:val="00253774"/>
    <w:rsid w:val="0025445C"/>
    <w:rsid w:val="00254903"/>
    <w:rsid w:val="002554D5"/>
    <w:rsid w:val="00255A82"/>
    <w:rsid w:val="002604E0"/>
    <w:rsid w:val="00260B38"/>
    <w:rsid w:val="00262684"/>
    <w:rsid w:val="0026290D"/>
    <w:rsid w:val="00263317"/>
    <w:rsid w:val="00263655"/>
    <w:rsid w:val="00263EC3"/>
    <w:rsid w:val="00264D3C"/>
    <w:rsid w:val="00264DE7"/>
    <w:rsid w:val="002671AE"/>
    <w:rsid w:val="002675CD"/>
    <w:rsid w:val="00270D21"/>
    <w:rsid w:val="0027110A"/>
    <w:rsid w:val="0027111F"/>
    <w:rsid w:val="00271291"/>
    <w:rsid w:val="00271D1F"/>
    <w:rsid w:val="00271D98"/>
    <w:rsid w:val="00271EAA"/>
    <w:rsid w:val="0027435D"/>
    <w:rsid w:val="00275194"/>
    <w:rsid w:val="00275703"/>
    <w:rsid w:val="00275A5A"/>
    <w:rsid w:val="002760C1"/>
    <w:rsid w:val="002762A5"/>
    <w:rsid w:val="00276724"/>
    <w:rsid w:val="00276B6A"/>
    <w:rsid w:val="00276E8F"/>
    <w:rsid w:val="0028012D"/>
    <w:rsid w:val="0028040C"/>
    <w:rsid w:val="0028059F"/>
    <w:rsid w:val="00280834"/>
    <w:rsid w:val="0028159A"/>
    <w:rsid w:val="00281819"/>
    <w:rsid w:val="00283212"/>
    <w:rsid w:val="00283236"/>
    <w:rsid w:val="002840DD"/>
    <w:rsid w:val="00285DB2"/>
    <w:rsid w:val="00286E8C"/>
    <w:rsid w:val="00290496"/>
    <w:rsid w:val="002904EC"/>
    <w:rsid w:val="0029070D"/>
    <w:rsid w:val="00291417"/>
    <w:rsid w:val="0029335E"/>
    <w:rsid w:val="0029374B"/>
    <w:rsid w:val="00294402"/>
    <w:rsid w:val="00296FB6"/>
    <w:rsid w:val="002A24A8"/>
    <w:rsid w:val="002A2835"/>
    <w:rsid w:val="002A2E11"/>
    <w:rsid w:val="002A375C"/>
    <w:rsid w:val="002A38F5"/>
    <w:rsid w:val="002A3A2E"/>
    <w:rsid w:val="002A3A73"/>
    <w:rsid w:val="002A3E53"/>
    <w:rsid w:val="002A48BB"/>
    <w:rsid w:val="002A4927"/>
    <w:rsid w:val="002A5231"/>
    <w:rsid w:val="002A5C26"/>
    <w:rsid w:val="002A6FFA"/>
    <w:rsid w:val="002A78DC"/>
    <w:rsid w:val="002A7E4E"/>
    <w:rsid w:val="002A7E7F"/>
    <w:rsid w:val="002B0112"/>
    <w:rsid w:val="002B06EA"/>
    <w:rsid w:val="002B1142"/>
    <w:rsid w:val="002B174C"/>
    <w:rsid w:val="002B1F88"/>
    <w:rsid w:val="002B2676"/>
    <w:rsid w:val="002B3FD4"/>
    <w:rsid w:val="002B4434"/>
    <w:rsid w:val="002B4607"/>
    <w:rsid w:val="002B562C"/>
    <w:rsid w:val="002B5905"/>
    <w:rsid w:val="002B5F7F"/>
    <w:rsid w:val="002B5FB0"/>
    <w:rsid w:val="002B6AD1"/>
    <w:rsid w:val="002B6E4C"/>
    <w:rsid w:val="002C060F"/>
    <w:rsid w:val="002C1728"/>
    <w:rsid w:val="002C2333"/>
    <w:rsid w:val="002C29F9"/>
    <w:rsid w:val="002C3663"/>
    <w:rsid w:val="002C3957"/>
    <w:rsid w:val="002C3AA8"/>
    <w:rsid w:val="002C4A58"/>
    <w:rsid w:val="002C4CF9"/>
    <w:rsid w:val="002C52E2"/>
    <w:rsid w:val="002C6022"/>
    <w:rsid w:val="002D020B"/>
    <w:rsid w:val="002D13FF"/>
    <w:rsid w:val="002D1819"/>
    <w:rsid w:val="002D18C0"/>
    <w:rsid w:val="002D27B3"/>
    <w:rsid w:val="002D44E3"/>
    <w:rsid w:val="002D68CB"/>
    <w:rsid w:val="002D74FE"/>
    <w:rsid w:val="002D76C2"/>
    <w:rsid w:val="002D7C75"/>
    <w:rsid w:val="002E0352"/>
    <w:rsid w:val="002E0F84"/>
    <w:rsid w:val="002E17B4"/>
    <w:rsid w:val="002E1A5F"/>
    <w:rsid w:val="002E2D3D"/>
    <w:rsid w:val="002E3EB3"/>
    <w:rsid w:val="002E55CB"/>
    <w:rsid w:val="002E5F67"/>
    <w:rsid w:val="002E7016"/>
    <w:rsid w:val="002E7532"/>
    <w:rsid w:val="002F0243"/>
    <w:rsid w:val="002F1445"/>
    <w:rsid w:val="002F1863"/>
    <w:rsid w:val="002F3887"/>
    <w:rsid w:val="002F64F0"/>
    <w:rsid w:val="002F66D4"/>
    <w:rsid w:val="002F7D92"/>
    <w:rsid w:val="00302F3B"/>
    <w:rsid w:val="003034BD"/>
    <w:rsid w:val="00305097"/>
    <w:rsid w:val="0030509A"/>
    <w:rsid w:val="0030543C"/>
    <w:rsid w:val="0030549F"/>
    <w:rsid w:val="003055A5"/>
    <w:rsid w:val="00307E7E"/>
    <w:rsid w:val="00310E0C"/>
    <w:rsid w:val="00310F1A"/>
    <w:rsid w:val="00312B86"/>
    <w:rsid w:val="0031337D"/>
    <w:rsid w:val="003136DA"/>
    <w:rsid w:val="00314038"/>
    <w:rsid w:val="00314FAE"/>
    <w:rsid w:val="00315AD6"/>
    <w:rsid w:val="00315C66"/>
    <w:rsid w:val="00316C47"/>
    <w:rsid w:val="00316C4E"/>
    <w:rsid w:val="003170B5"/>
    <w:rsid w:val="00317C7B"/>
    <w:rsid w:val="00320F94"/>
    <w:rsid w:val="0032162A"/>
    <w:rsid w:val="00321DBD"/>
    <w:rsid w:val="00322C90"/>
    <w:rsid w:val="00323D3F"/>
    <w:rsid w:val="0032575B"/>
    <w:rsid w:val="0032612A"/>
    <w:rsid w:val="00326747"/>
    <w:rsid w:val="0032780A"/>
    <w:rsid w:val="00330CFE"/>
    <w:rsid w:val="00332AF8"/>
    <w:rsid w:val="003340EB"/>
    <w:rsid w:val="00334441"/>
    <w:rsid w:val="00335590"/>
    <w:rsid w:val="00335682"/>
    <w:rsid w:val="00335ACA"/>
    <w:rsid w:val="00335BCF"/>
    <w:rsid w:val="00337230"/>
    <w:rsid w:val="00337719"/>
    <w:rsid w:val="00340C40"/>
    <w:rsid w:val="00341559"/>
    <w:rsid w:val="003415C2"/>
    <w:rsid w:val="003415C4"/>
    <w:rsid w:val="00341E1F"/>
    <w:rsid w:val="00341F17"/>
    <w:rsid w:val="00342719"/>
    <w:rsid w:val="0034311B"/>
    <w:rsid w:val="00343D66"/>
    <w:rsid w:val="00344EB2"/>
    <w:rsid w:val="003457F9"/>
    <w:rsid w:val="00346095"/>
    <w:rsid w:val="00346D82"/>
    <w:rsid w:val="00346DAC"/>
    <w:rsid w:val="00350108"/>
    <w:rsid w:val="00350322"/>
    <w:rsid w:val="00350E2D"/>
    <w:rsid w:val="003514E6"/>
    <w:rsid w:val="00351FB9"/>
    <w:rsid w:val="00356369"/>
    <w:rsid w:val="003563AA"/>
    <w:rsid w:val="003566C8"/>
    <w:rsid w:val="00357979"/>
    <w:rsid w:val="003604D7"/>
    <w:rsid w:val="00361E0E"/>
    <w:rsid w:val="003625D6"/>
    <w:rsid w:val="00362ADE"/>
    <w:rsid w:val="003634A4"/>
    <w:rsid w:val="003638E8"/>
    <w:rsid w:val="00367712"/>
    <w:rsid w:val="00367B81"/>
    <w:rsid w:val="00371EFF"/>
    <w:rsid w:val="003726DC"/>
    <w:rsid w:val="003745CF"/>
    <w:rsid w:val="0037512D"/>
    <w:rsid w:val="00376338"/>
    <w:rsid w:val="00376CDC"/>
    <w:rsid w:val="00377C91"/>
    <w:rsid w:val="00380CC0"/>
    <w:rsid w:val="00381F17"/>
    <w:rsid w:val="00382675"/>
    <w:rsid w:val="00382F0C"/>
    <w:rsid w:val="00384456"/>
    <w:rsid w:val="0038522F"/>
    <w:rsid w:val="00386858"/>
    <w:rsid w:val="0038690A"/>
    <w:rsid w:val="00386AAC"/>
    <w:rsid w:val="00387064"/>
    <w:rsid w:val="003874D4"/>
    <w:rsid w:val="00390C9F"/>
    <w:rsid w:val="00390D3F"/>
    <w:rsid w:val="00390DB3"/>
    <w:rsid w:val="00391394"/>
    <w:rsid w:val="00391420"/>
    <w:rsid w:val="00393136"/>
    <w:rsid w:val="003938F7"/>
    <w:rsid w:val="003950FC"/>
    <w:rsid w:val="00396484"/>
    <w:rsid w:val="0039649F"/>
    <w:rsid w:val="0039664E"/>
    <w:rsid w:val="00397B0D"/>
    <w:rsid w:val="003A0822"/>
    <w:rsid w:val="003A0A89"/>
    <w:rsid w:val="003A136F"/>
    <w:rsid w:val="003A1677"/>
    <w:rsid w:val="003A1869"/>
    <w:rsid w:val="003A20AE"/>
    <w:rsid w:val="003A292B"/>
    <w:rsid w:val="003A3167"/>
    <w:rsid w:val="003A3351"/>
    <w:rsid w:val="003A38A1"/>
    <w:rsid w:val="003A3B82"/>
    <w:rsid w:val="003A4277"/>
    <w:rsid w:val="003A659B"/>
    <w:rsid w:val="003A663D"/>
    <w:rsid w:val="003A6928"/>
    <w:rsid w:val="003A6D67"/>
    <w:rsid w:val="003A704B"/>
    <w:rsid w:val="003A79A6"/>
    <w:rsid w:val="003A7B01"/>
    <w:rsid w:val="003B045A"/>
    <w:rsid w:val="003B150C"/>
    <w:rsid w:val="003B1603"/>
    <w:rsid w:val="003B2284"/>
    <w:rsid w:val="003B2A24"/>
    <w:rsid w:val="003B2ABD"/>
    <w:rsid w:val="003B3453"/>
    <w:rsid w:val="003B4DBF"/>
    <w:rsid w:val="003B57D6"/>
    <w:rsid w:val="003B5CAC"/>
    <w:rsid w:val="003B6143"/>
    <w:rsid w:val="003B6709"/>
    <w:rsid w:val="003B7434"/>
    <w:rsid w:val="003B77A6"/>
    <w:rsid w:val="003C0830"/>
    <w:rsid w:val="003C13F1"/>
    <w:rsid w:val="003C295C"/>
    <w:rsid w:val="003C444A"/>
    <w:rsid w:val="003C4D9C"/>
    <w:rsid w:val="003C4EF6"/>
    <w:rsid w:val="003C5200"/>
    <w:rsid w:val="003C66A8"/>
    <w:rsid w:val="003C67F3"/>
    <w:rsid w:val="003C761F"/>
    <w:rsid w:val="003C7ADF"/>
    <w:rsid w:val="003C7DEE"/>
    <w:rsid w:val="003D0674"/>
    <w:rsid w:val="003D0E1C"/>
    <w:rsid w:val="003D1561"/>
    <w:rsid w:val="003D2590"/>
    <w:rsid w:val="003D2C56"/>
    <w:rsid w:val="003D2DDF"/>
    <w:rsid w:val="003D30D7"/>
    <w:rsid w:val="003D3744"/>
    <w:rsid w:val="003D3C2A"/>
    <w:rsid w:val="003D4050"/>
    <w:rsid w:val="003D46AB"/>
    <w:rsid w:val="003D5DE6"/>
    <w:rsid w:val="003D7907"/>
    <w:rsid w:val="003D7DAA"/>
    <w:rsid w:val="003E069A"/>
    <w:rsid w:val="003E1F18"/>
    <w:rsid w:val="003E26F2"/>
    <w:rsid w:val="003E3972"/>
    <w:rsid w:val="003E53A2"/>
    <w:rsid w:val="003E5CA0"/>
    <w:rsid w:val="003E701C"/>
    <w:rsid w:val="003E7731"/>
    <w:rsid w:val="003F01E9"/>
    <w:rsid w:val="003F0A62"/>
    <w:rsid w:val="003F13D9"/>
    <w:rsid w:val="003F1A58"/>
    <w:rsid w:val="003F25E5"/>
    <w:rsid w:val="003F6150"/>
    <w:rsid w:val="003F77B8"/>
    <w:rsid w:val="003F7A6C"/>
    <w:rsid w:val="00401838"/>
    <w:rsid w:val="00401AC3"/>
    <w:rsid w:val="00402165"/>
    <w:rsid w:val="004028CD"/>
    <w:rsid w:val="00402E93"/>
    <w:rsid w:val="004040D2"/>
    <w:rsid w:val="0040441D"/>
    <w:rsid w:val="004056B4"/>
    <w:rsid w:val="00405DBC"/>
    <w:rsid w:val="00405F7E"/>
    <w:rsid w:val="00406BE6"/>
    <w:rsid w:val="004070D3"/>
    <w:rsid w:val="00410A09"/>
    <w:rsid w:val="004118B2"/>
    <w:rsid w:val="004128BD"/>
    <w:rsid w:val="004130DA"/>
    <w:rsid w:val="00414BC8"/>
    <w:rsid w:val="00415A2F"/>
    <w:rsid w:val="00415A3E"/>
    <w:rsid w:val="0041662F"/>
    <w:rsid w:val="00416BCE"/>
    <w:rsid w:val="0042017B"/>
    <w:rsid w:val="00420B79"/>
    <w:rsid w:val="00421C2F"/>
    <w:rsid w:val="004245BA"/>
    <w:rsid w:val="00424F39"/>
    <w:rsid w:val="0042502C"/>
    <w:rsid w:val="00425F15"/>
    <w:rsid w:val="00426C0A"/>
    <w:rsid w:val="00427A10"/>
    <w:rsid w:val="0043036B"/>
    <w:rsid w:val="004318C7"/>
    <w:rsid w:val="0043209D"/>
    <w:rsid w:val="00433845"/>
    <w:rsid w:val="004344A5"/>
    <w:rsid w:val="00434CC6"/>
    <w:rsid w:val="00435537"/>
    <w:rsid w:val="00435A55"/>
    <w:rsid w:val="00435B0F"/>
    <w:rsid w:val="00435D75"/>
    <w:rsid w:val="00435EE9"/>
    <w:rsid w:val="0043628C"/>
    <w:rsid w:val="00436A39"/>
    <w:rsid w:val="00437126"/>
    <w:rsid w:val="004373F4"/>
    <w:rsid w:val="00437EA5"/>
    <w:rsid w:val="00440940"/>
    <w:rsid w:val="00441A48"/>
    <w:rsid w:val="00442BC2"/>
    <w:rsid w:val="00444A81"/>
    <w:rsid w:val="00444C64"/>
    <w:rsid w:val="00445B28"/>
    <w:rsid w:val="0044653B"/>
    <w:rsid w:val="0044697F"/>
    <w:rsid w:val="004473B6"/>
    <w:rsid w:val="00447BDB"/>
    <w:rsid w:val="00450B7C"/>
    <w:rsid w:val="00452167"/>
    <w:rsid w:val="00452A2A"/>
    <w:rsid w:val="00453A33"/>
    <w:rsid w:val="004541D6"/>
    <w:rsid w:val="00454BBE"/>
    <w:rsid w:val="00455CEE"/>
    <w:rsid w:val="004568A3"/>
    <w:rsid w:val="0045738B"/>
    <w:rsid w:val="0045758A"/>
    <w:rsid w:val="00461AE2"/>
    <w:rsid w:val="00462220"/>
    <w:rsid w:val="00463CEC"/>
    <w:rsid w:val="00465388"/>
    <w:rsid w:val="00465FE9"/>
    <w:rsid w:val="00466ABB"/>
    <w:rsid w:val="00466EA1"/>
    <w:rsid w:val="00466F14"/>
    <w:rsid w:val="004673F6"/>
    <w:rsid w:val="00467686"/>
    <w:rsid w:val="004705F5"/>
    <w:rsid w:val="00470888"/>
    <w:rsid w:val="00470CD4"/>
    <w:rsid w:val="00471358"/>
    <w:rsid w:val="00472342"/>
    <w:rsid w:val="0047403E"/>
    <w:rsid w:val="004746D9"/>
    <w:rsid w:val="00475965"/>
    <w:rsid w:val="00475B66"/>
    <w:rsid w:val="004760BB"/>
    <w:rsid w:val="00476CC2"/>
    <w:rsid w:val="00477342"/>
    <w:rsid w:val="00477E45"/>
    <w:rsid w:val="00477E67"/>
    <w:rsid w:val="004808F9"/>
    <w:rsid w:val="00481DB3"/>
    <w:rsid w:val="00481E27"/>
    <w:rsid w:val="00482278"/>
    <w:rsid w:val="004828C7"/>
    <w:rsid w:val="00483AF6"/>
    <w:rsid w:val="00483EA8"/>
    <w:rsid w:val="00484AFB"/>
    <w:rsid w:val="0048554B"/>
    <w:rsid w:val="004860CC"/>
    <w:rsid w:val="00490FD8"/>
    <w:rsid w:val="004915DA"/>
    <w:rsid w:val="00492E44"/>
    <w:rsid w:val="00493589"/>
    <w:rsid w:val="00494863"/>
    <w:rsid w:val="00495299"/>
    <w:rsid w:val="004976A8"/>
    <w:rsid w:val="00497A7A"/>
    <w:rsid w:val="004A080A"/>
    <w:rsid w:val="004A092B"/>
    <w:rsid w:val="004A0FC6"/>
    <w:rsid w:val="004A1456"/>
    <w:rsid w:val="004A3342"/>
    <w:rsid w:val="004A4C76"/>
    <w:rsid w:val="004A6C4D"/>
    <w:rsid w:val="004A776B"/>
    <w:rsid w:val="004B0650"/>
    <w:rsid w:val="004B0B71"/>
    <w:rsid w:val="004B1A95"/>
    <w:rsid w:val="004B265E"/>
    <w:rsid w:val="004B2A47"/>
    <w:rsid w:val="004B3102"/>
    <w:rsid w:val="004B3989"/>
    <w:rsid w:val="004B3C38"/>
    <w:rsid w:val="004B3D2D"/>
    <w:rsid w:val="004B406A"/>
    <w:rsid w:val="004B49D8"/>
    <w:rsid w:val="004B4CB9"/>
    <w:rsid w:val="004B5A2F"/>
    <w:rsid w:val="004B5D53"/>
    <w:rsid w:val="004B6D7C"/>
    <w:rsid w:val="004B7462"/>
    <w:rsid w:val="004C1A82"/>
    <w:rsid w:val="004C3CFD"/>
    <w:rsid w:val="004C4606"/>
    <w:rsid w:val="004C56AF"/>
    <w:rsid w:val="004C646F"/>
    <w:rsid w:val="004C64BD"/>
    <w:rsid w:val="004C6532"/>
    <w:rsid w:val="004C7C15"/>
    <w:rsid w:val="004D049F"/>
    <w:rsid w:val="004D0C6A"/>
    <w:rsid w:val="004D1243"/>
    <w:rsid w:val="004D13D6"/>
    <w:rsid w:val="004D1433"/>
    <w:rsid w:val="004D19E8"/>
    <w:rsid w:val="004D27E6"/>
    <w:rsid w:val="004D3690"/>
    <w:rsid w:val="004D490E"/>
    <w:rsid w:val="004D695D"/>
    <w:rsid w:val="004D6C16"/>
    <w:rsid w:val="004D77FF"/>
    <w:rsid w:val="004D7F9F"/>
    <w:rsid w:val="004E0041"/>
    <w:rsid w:val="004E0612"/>
    <w:rsid w:val="004E07C4"/>
    <w:rsid w:val="004E10BC"/>
    <w:rsid w:val="004E1494"/>
    <w:rsid w:val="004E1C53"/>
    <w:rsid w:val="004E4503"/>
    <w:rsid w:val="004E4CBB"/>
    <w:rsid w:val="004E7D6A"/>
    <w:rsid w:val="004F0039"/>
    <w:rsid w:val="004F05ED"/>
    <w:rsid w:val="004F133B"/>
    <w:rsid w:val="004F21C3"/>
    <w:rsid w:val="004F21CD"/>
    <w:rsid w:val="004F228A"/>
    <w:rsid w:val="004F314E"/>
    <w:rsid w:val="004F3755"/>
    <w:rsid w:val="004F42A1"/>
    <w:rsid w:val="004F53A5"/>
    <w:rsid w:val="004F5C85"/>
    <w:rsid w:val="004F6BB4"/>
    <w:rsid w:val="004F794B"/>
    <w:rsid w:val="004F7E2A"/>
    <w:rsid w:val="005004CF"/>
    <w:rsid w:val="005011E1"/>
    <w:rsid w:val="0050138C"/>
    <w:rsid w:val="00502D55"/>
    <w:rsid w:val="005032F9"/>
    <w:rsid w:val="00503A17"/>
    <w:rsid w:val="00503BD5"/>
    <w:rsid w:val="00504057"/>
    <w:rsid w:val="005043AB"/>
    <w:rsid w:val="00504FB5"/>
    <w:rsid w:val="00506141"/>
    <w:rsid w:val="0050630E"/>
    <w:rsid w:val="0050635C"/>
    <w:rsid w:val="00507012"/>
    <w:rsid w:val="005075BB"/>
    <w:rsid w:val="00510289"/>
    <w:rsid w:val="0051117A"/>
    <w:rsid w:val="0051127D"/>
    <w:rsid w:val="00511716"/>
    <w:rsid w:val="00512BFF"/>
    <w:rsid w:val="005149AD"/>
    <w:rsid w:val="005151DE"/>
    <w:rsid w:val="00515DB5"/>
    <w:rsid w:val="00515F11"/>
    <w:rsid w:val="0051629D"/>
    <w:rsid w:val="00517B9C"/>
    <w:rsid w:val="00517DB4"/>
    <w:rsid w:val="00520295"/>
    <w:rsid w:val="00520F4C"/>
    <w:rsid w:val="00521A63"/>
    <w:rsid w:val="005225ED"/>
    <w:rsid w:val="00522847"/>
    <w:rsid w:val="00522A52"/>
    <w:rsid w:val="00523D8A"/>
    <w:rsid w:val="00523F7C"/>
    <w:rsid w:val="0052521B"/>
    <w:rsid w:val="00525289"/>
    <w:rsid w:val="005257DB"/>
    <w:rsid w:val="0052637E"/>
    <w:rsid w:val="00526D4E"/>
    <w:rsid w:val="00532182"/>
    <w:rsid w:val="00533B19"/>
    <w:rsid w:val="005377A5"/>
    <w:rsid w:val="00540EEB"/>
    <w:rsid w:val="00542635"/>
    <w:rsid w:val="00542D33"/>
    <w:rsid w:val="00542FAE"/>
    <w:rsid w:val="005433E7"/>
    <w:rsid w:val="00543D26"/>
    <w:rsid w:val="00543DBC"/>
    <w:rsid w:val="0054429D"/>
    <w:rsid w:val="005442CD"/>
    <w:rsid w:val="005448DE"/>
    <w:rsid w:val="00545C4C"/>
    <w:rsid w:val="005464F0"/>
    <w:rsid w:val="00546832"/>
    <w:rsid w:val="00547043"/>
    <w:rsid w:val="00550440"/>
    <w:rsid w:val="005512E8"/>
    <w:rsid w:val="00551871"/>
    <w:rsid w:val="005528BD"/>
    <w:rsid w:val="00552FEA"/>
    <w:rsid w:val="005530BB"/>
    <w:rsid w:val="00553629"/>
    <w:rsid w:val="00553B25"/>
    <w:rsid w:val="00554DED"/>
    <w:rsid w:val="005553EF"/>
    <w:rsid w:val="005554BB"/>
    <w:rsid w:val="00555A84"/>
    <w:rsid w:val="00557C13"/>
    <w:rsid w:val="005607D7"/>
    <w:rsid w:val="00560D02"/>
    <w:rsid w:val="0056292B"/>
    <w:rsid w:val="00563BE4"/>
    <w:rsid w:val="00566DDD"/>
    <w:rsid w:val="00566EF0"/>
    <w:rsid w:val="005672B2"/>
    <w:rsid w:val="005705AC"/>
    <w:rsid w:val="00570DEE"/>
    <w:rsid w:val="0057119F"/>
    <w:rsid w:val="005721C4"/>
    <w:rsid w:val="00572281"/>
    <w:rsid w:val="0057356B"/>
    <w:rsid w:val="00574554"/>
    <w:rsid w:val="00574A33"/>
    <w:rsid w:val="0057603D"/>
    <w:rsid w:val="00577204"/>
    <w:rsid w:val="00577B9E"/>
    <w:rsid w:val="00580EC8"/>
    <w:rsid w:val="005826C0"/>
    <w:rsid w:val="005829A7"/>
    <w:rsid w:val="00582CD2"/>
    <w:rsid w:val="00583959"/>
    <w:rsid w:val="00583C47"/>
    <w:rsid w:val="00584265"/>
    <w:rsid w:val="00586189"/>
    <w:rsid w:val="00586834"/>
    <w:rsid w:val="005905D9"/>
    <w:rsid w:val="00590935"/>
    <w:rsid w:val="005911AF"/>
    <w:rsid w:val="0059151A"/>
    <w:rsid w:val="00591BB2"/>
    <w:rsid w:val="005924AC"/>
    <w:rsid w:val="00592DD8"/>
    <w:rsid w:val="00593DB3"/>
    <w:rsid w:val="00594D39"/>
    <w:rsid w:val="00595016"/>
    <w:rsid w:val="00595389"/>
    <w:rsid w:val="0059761C"/>
    <w:rsid w:val="005A018C"/>
    <w:rsid w:val="005A15F4"/>
    <w:rsid w:val="005A4CA1"/>
    <w:rsid w:val="005A5BFD"/>
    <w:rsid w:val="005A6AFA"/>
    <w:rsid w:val="005A6B68"/>
    <w:rsid w:val="005A7551"/>
    <w:rsid w:val="005A7E22"/>
    <w:rsid w:val="005B0066"/>
    <w:rsid w:val="005B134A"/>
    <w:rsid w:val="005B35A4"/>
    <w:rsid w:val="005B3D3F"/>
    <w:rsid w:val="005B45A9"/>
    <w:rsid w:val="005B5A40"/>
    <w:rsid w:val="005B5CE9"/>
    <w:rsid w:val="005B5F89"/>
    <w:rsid w:val="005B6239"/>
    <w:rsid w:val="005B6C60"/>
    <w:rsid w:val="005B764E"/>
    <w:rsid w:val="005B7A19"/>
    <w:rsid w:val="005B7EDF"/>
    <w:rsid w:val="005C03D6"/>
    <w:rsid w:val="005C04B8"/>
    <w:rsid w:val="005C0A5C"/>
    <w:rsid w:val="005C0C5D"/>
    <w:rsid w:val="005C0D63"/>
    <w:rsid w:val="005C0E19"/>
    <w:rsid w:val="005C0E3D"/>
    <w:rsid w:val="005C229C"/>
    <w:rsid w:val="005C23DB"/>
    <w:rsid w:val="005C26F3"/>
    <w:rsid w:val="005C3C17"/>
    <w:rsid w:val="005C4635"/>
    <w:rsid w:val="005C5D61"/>
    <w:rsid w:val="005C6EB1"/>
    <w:rsid w:val="005D17C4"/>
    <w:rsid w:val="005D29EA"/>
    <w:rsid w:val="005D3037"/>
    <w:rsid w:val="005D3873"/>
    <w:rsid w:val="005D3F1D"/>
    <w:rsid w:val="005D3F3B"/>
    <w:rsid w:val="005D4C5C"/>
    <w:rsid w:val="005D4D70"/>
    <w:rsid w:val="005D4F4E"/>
    <w:rsid w:val="005D5138"/>
    <w:rsid w:val="005D53DD"/>
    <w:rsid w:val="005D792E"/>
    <w:rsid w:val="005D7CFB"/>
    <w:rsid w:val="005D7FBD"/>
    <w:rsid w:val="005E06E0"/>
    <w:rsid w:val="005E1BEE"/>
    <w:rsid w:val="005E27D1"/>
    <w:rsid w:val="005E3E8B"/>
    <w:rsid w:val="005E4232"/>
    <w:rsid w:val="005E65C3"/>
    <w:rsid w:val="005E74ED"/>
    <w:rsid w:val="005E7A2B"/>
    <w:rsid w:val="005E7B68"/>
    <w:rsid w:val="005F1304"/>
    <w:rsid w:val="005F1EEC"/>
    <w:rsid w:val="005F3D6A"/>
    <w:rsid w:val="005F3EAD"/>
    <w:rsid w:val="005F49D3"/>
    <w:rsid w:val="005F58B3"/>
    <w:rsid w:val="005F5CAD"/>
    <w:rsid w:val="005F72F2"/>
    <w:rsid w:val="005F7399"/>
    <w:rsid w:val="005F7F77"/>
    <w:rsid w:val="0060050B"/>
    <w:rsid w:val="00601AB1"/>
    <w:rsid w:val="0060219C"/>
    <w:rsid w:val="00603667"/>
    <w:rsid w:val="00604F19"/>
    <w:rsid w:val="00605FB3"/>
    <w:rsid w:val="0060655F"/>
    <w:rsid w:val="00606E00"/>
    <w:rsid w:val="0061007C"/>
    <w:rsid w:val="00610349"/>
    <w:rsid w:val="0061096E"/>
    <w:rsid w:val="0061147A"/>
    <w:rsid w:val="00611775"/>
    <w:rsid w:val="00611D54"/>
    <w:rsid w:val="00612833"/>
    <w:rsid w:val="0061408E"/>
    <w:rsid w:val="006166A7"/>
    <w:rsid w:val="0061716C"/>
    <w:rsid w:val="00617928"/>
    <w:rsid w:val="0062028B"/>
    <w:rsid w:val="006209AB"/>
    <w:rsid w:val="00620E77"/>
    <w:rsid w:val="00622E01"/>
    <w:rsid w:val="00622ED2"/>
    <w:rsid w:val="006232E9"/>
    <w:rsid w:val="00623F83"/>
    <w:rsid w:val="00625315"/>
    <w:rsid w:val="006253F4"/>
    <w:rsid w:val="0062569C"/>
    <w:rsid w:val="006258A7"/>
    <w:rsid w:val="00625971"/>
    <w:rsid w:val="006268E5"/>
    <w:rsid w:val="0062743E"/>
    <w:rsid w:val="00627509"/>
    <w:rsid w:val="006277C0"/>
    <w:rsid w:val="006312F9"/>
    <w:rsid w:val="0063200D"/>
    <w:rsid w:val="00632391"/>
    <w:rsid w:val="00632EE2"/>
    <w:rsid w:val="006332C9"/>
    <w:rsid w:val="00633633"/>
    <w:rsid w:val="00633ABE"/>
    <w:rsid w:val="006340AE"/>
    <w:rsid w:val="00634442"/>
    <w:rsid w:val="00635A5F"/>
    <w:rsid w:val="00635D82"/>
    <w:rsid w:val="006365B7"/>
    <w:rsid w:val="0063691F"/>
    <w:rsid w:val="00637588"/>
    <w:rsid w:val="00642365"/>
    <w:rsid w:val="00642EC2"/>
    <w:rsid w:val="006441B1"/>
    <w:rsid w:val="006441E9"/>
    <w:rsid w:val="00644403"/>
    <w:rsid w:val="006448A7"/>
    <w:rsid w:val="00645B0A"/>
    <w:rsid w:val="006476B7"/>
    <w:rsid w:val="00650CB2"/>
    <w:rsid w:val="006518C3"/>
    <w:rsid w:val="0065221B"/>
    <w:rsid w:val="00652305"/>
    <w:rsid w:val="006541C4"/>
    <w:rsid w:val="00654C89"/>
    <w:rsid w:val="00654F94"/>
    <w:rsid w:val="00655211"/>
    <w:rsid w:val="00655EB6"/>
    <w:rsid w:val="006560C8"/>
    <w:rsid w:val="00657967"/>
    <w:rsid w:val="006603DA"/>
    <w:rsid w:val="00662C32"/>
    <w:rsid w:val="0066520A"/>
    <w:rsid w:val="00666810"/>
    <w:rsid w:val="006670E3"/>
    <w:rsid w:val="006705B4"/>
    <w:rsid w:val="006719D1"/>
    <w:rsid w:val="0067281F"/>
    <w:rsid w:val="0067401D"/>
    <w:rsid w:val="006741D2"/>
    <w:rsid w:val="00674476"/>
    <w:rsid w:val="00674D7F"/>
    <w:rsid w:val="00675D42"/>
    <w:rsid w:val="0067693B"/>
    <w:rsid w:val="0067699D"/>
    <w:rsid w:val="00676E72"/>
    <w:rsid w:val="0067711A"/>
    <w:rsid w:val="00677F58"/>
    <w:rsid w:val="00680056"/>
    <w:rsid w:val="0068107A"/>
    <w:rsid w:val="0068108C"/>
    <w:rsid w:val="00681903"/>
    <w:rsid w:val="00681B44"/>
    <w:rsid w:val="00683505"/>
    <w:rsid w:val="006841DE"/>
    <w:rsid w:val="00685BE0"/>
    <w:rsid w:val="00686EF9"/>
    <w:rsid w:val="00686F1A"/>
    <w:rsid w:val="006871DA"/>
    <w:rsid w:val="00687590"/>
    <w:rsid w:val="0069053F"/>
    <w:rsid w:val="0069062E"/>
    <w:rsid w:val="00692359"/>
    <w:rsid w:val="00692628"/>
    <w:rsid w:val="00692ECF"/>
    <w:rsid w:val="00693163"/>
    <w:rsid w:val="006931ED"/>
    <w:rsid w:val="0069348C"/>
    <w:rsid w:val="00693A17"/>
    <w:rsid w:val="006955F2"/>
    <w:rsid w:val="00695AE9"/>
    <w:rsid w:val="006963F2"/>
    <w:rsid w:val="00696918"/>
    <w:rsid w:val="00696F66"/>
    <w:rsid w:val="0069727A"/>
    <w:rsid w:val="006A008A"/>
    <w:rsid w:val="006A02C3"/>
    <w:rsid w:val="006A071F"/>
    <w:rsid w:val="006A1567"/>
    <w:rsid w:val="006A22E1"/>
    <w:rsid w:val="006A2746"/>
    <w:rsid w:val="006A3704"/>
    <w:rsid w:val="006A640E"/>
    <w:rsid w:val="006B1E4B"/>
    <w:rsid w:val="006B31A7"/>
    <w:rsid w:val="006B3939"/>
    <w:rsid w:val="006B393C"/>
    <w:rsid w:val="006B433A"/>
    <w:rsid w:val="006B6309"/>
    <w:rsid w:val="006B6718"/>
    <w:rsid w:val="006B7386"/>
    <w:rsid w:val="006B7395"/>
    <w:rsid w:val="006B76DF"/>
    <w:rsid w:val="006C05F7"/>
    <w:rsid w:val="006C0A58"/>
    <w:rsid w:val="006C0D2A"/>
    <w:rsid w:val="006C1AD0"/>
    <w:rsid w:val="006C1D5E"/>
    <w:rsid w:val="006C21C4"/>
    <w:rsid w:val="006C2ED6"/>
    <w:rsid w:val="006C475D"/>
    <w:rsid w:val="006C5121"/>
    <w:rsid w:val="006C64DE"/>
    <w:rsid w:val="006C65E2"/>
    <w:rsid w:val="006C696E"/>
    <w:rsid w:val="006C6B5B"/>
    <w:rsid w:val="006C7323"/>
    <w:rsid w:val="006C76DF"/>
    <w:rsid w:val="006C7B92"/>
    <w:rsid w:val="006D032E"/>
    <w:rsid w:val="006D07D3"/>
    <w:rsid w:val="006D08D5"/>
    <w:rsid w:val="006D1A1E"/>
    <w:rsid w:val="006D1F95"/>
    <w:rsid w:val="006D203B"/>
    <w:rsid w:val="006D212C"/>
    <w:rsid w:val="006D2527"/>
    <w:rsid w:val="006D2650"/>
    <w:rsid w:val="006D4974"/>
    <w:rsid w:val="006D4D9F"/>
    <w:rsid w:val="006D4DCE"/>
    <w:rsid w:val="006D63BB"/>
    <w:rsid w:val="006D6B18"/>
    <w:rsid w:val="006D77FC"/>
    <w:rsid w:val="006E035B"/>
    <w:rsid w:val="006E0421"/>
    <w:rsid w:val="006E0540"/>
    <w:rsid w:val="006E0F8E"/>
    <w:rsid w:val="006E1319"/>
    <w:rsid w:val="006E1970"/>
    <w:rsid w:val="006E2497"/>
    <w:rsid w:val="006E36A5"/>
    <w:rsid w:val="006E38A1"/>
    <w:rsid w:val="006E43E2"/>
    <w:rsid w:val="006E451A"/>
    <w:rsid w:val="006E492D"/>
    <w:rsid w:val="006E4A3D"/>
    <w:rsid w:val="006E5AC7"/>
    <w:rsid w:val="006E610A"/>
    <w:rsid w:val="006E63CB"/>
    <w:rsid w:val="006E680D"/>
    <w:rsid w:val="006E6DA0"/>
    <w:rsid w:val="006E730D"/>
    <w:rsid w:val="006E7CF2"/>
    <w:rsid w:val="006F0321"/>
    <w:rsid w:val="006F085B"/>
    <w:rsid w:val="006F1311"/>
    <w:rsid w:val="006F3A0F"/>
    <w:rsid w:val="006F3A61"/>
    <w:rsid w:val="006F4BE6"/>
    <w:rsid w:val="006F5E51"/>
    <w:rsid w:val="006F6481"/>
    <w:rsid w:val="006F6EA8"/>
    <w:rsid w:val="006F6FC7"/>
    <w:rsid w:val="006F7C91"/>
    <w:rsid w:val="006F7FA7"/>
    <w:rsid w:val="00700A64"/>
    <w:rsid w:val="007034D9"/>
    <w:rsid w:val="00704A69"/>
    <w:rsid w:val="00705D33"/>
    <w:rsid w:val="007069C8"/>
    <w:rsid w:val="00707972"/>
    <w:rsid w:val="00710D08"/>
    <w:rsid w:val="00710DCE"/>
    <w:rsid w:val="007118F6"/>
    <w:rsid w:val="00711C8B"/>
    <w:rsid w:val="00711D9C"/>
    <w:rsid w:val="00713D9C"/>
    <w:rsid w:val="00714E92"/>
    <w:rsid w:val="0071544F"/>
    <w:rsid w:val="0071568E"/>
    <w:rsid w:val="00715854"/>
    <w:rsid w:val="00716F16"/>
    <w:rsid w:val="0071761E"/>
    <w:rsid w:val="007204F6"/>
    <w:rsid w:val="00720F34"/>
    <w:rsid w:val="007210F2"/>
    <w:rsid w:val="00721521"/>
    <w:rsid w:val="007219A7"/>
    <w:rsid w:val="007236BE"/>
    <w:rsid w:val="00723DEC"/>
    <w:rsid w:val="007249BE"/>
    <w:rsid w:val="00724CDA"/>
    <w:rsid w:val="00725666"/>
    <w:rsid w:val="00725691"/>
    <w:rsid w:val="0072579F"/>
    <w:rsid w:val="00726008"/>
    <w:rsid w:val="00731258"/>
    <w:rsid w:val="00731301"/>
    <w:rsid w:val="00732BE4"/>
    <w:rsid w:val="007346A5"/>
    <w:rsid w:val="00734B08"/>
    <w:rsid w:val="00735962"/>
    <w:rsid w:val="00735993"/>
    <w:rsid w:val="00735A62"/>
    <w:rsid w:val="00735E45"/>
    <w:rsid w:val="00736B50"/>
    <w:rsid w:val="0073737B"/>
    <w:rsid w:val="007374BE"/>
    <w:rsid w:val="0073784D"/>
    <w:rsid w:val="00737896"/>
    <w:rsid w:val="00737A97"/>
    <w:rsid w:val="007401BE"/>
    <w:rsid w:val="0074042D"/>
    <w:rsid w:val="00740BFC"/>
    <w:rsid w:val="0074218E"/>
    <w:rsid w:val="00743D49"/>
    <w:rsid w:val="007440F2"/>
    <w:rsid w:val="00744758"/>
    <w:rsid w:val="00744950"/>
    <w:rsid w:val="00744C01"/>
    <w:rsid w:val="00750815"/>
    <w:rsid w:val="0075471F"/>
    <w:rsid w:val="00755BB1"/>
    <w:rsid w:val="00757820"/>
    <w:rsid w:val="007600D7"/>
    <w:rsid w:val="00760459"/>
    <w:rsid w:val="00762587"/>
    <w:rsid w:val="0076266F"/>
    <w:rsid w:val="00763435"/>
    <w:rsid w:val="00764558"/>
    <w:rsid w:val="00764581"/>
    <w:rsid w:val="00765017"/>
    <w:rsid w:val="0076618E"/>
    <w:rsid w:val="007700B0"/>
    <w:rsid w:val="007704D7"/>
    <w:rsid w:val="00770730"/>
    <w:rsid w:val="00770D32"/>
    <w:rsid w:val="00771115"/>
    <w:rsid w:val="00772CA0"/>
    <w:rsid w:val="00773173"/>
    <w:rsid w:val="00773C9D"/>
    <w:rsid w:val="00774394"/>
    <w:rsid w:val="00774579"/>
    <w:rsid w:val="00774E5F"/>
    <w:rsid w:val="007750D9"/>
    <w:rsid w:val="00776894"/>
    <w:rsid w:val="00776A75"/>
    <w:rsid w:val="00776C22"/>
    <w:rsid w:val="00777AD5"/>
    <w:rsid w:val="0078036B"/>
    <w:rsid w:val="00780656"/>
    <w:rsid w:val="007841E8"/>
    <w:rsid w:val="0078478F"/>
    <w:rsid w:val="00785202"/>
    <w:rsid w:val="00785351"/>
    <w:rsid w:val="00786458"/>
    <w:rsid w:val="0078655F"/>
    <w:rsid w:val="00786959"/>
    <w:rsid w:val="00790054"/>
    <w:rsid w:val="00790707"/>
    <w:rsid w:val="00790F0E"/>
    <w:rsid w:val="007924D2"/>
    <w:rsid w:val="0079251F"/>
    <w:rsid w:val="00793BE4"/>
    <w:rsid w:val="00794BFD"/>
    <w:rsid w:val="00795106"/>
    <w:rsid w:val="007974B6"/>
    <w:rsid w:val="007A0EA2"/>
    <w:rsid w:val="007A1462"/>
    <w:rsid w:val="007A1A14"/>
    <w:rsid w:val="007A298C"/>
    <w:rsid w:val="007A53D5"/>
    <w:rsid w:val="007A63D9"/>
    <w:rsid w:val="007A6786"/>
    <w:rsid w:val="007B06D1"/>
    <w:rsid w:val="007B072D"/>
    <w:rsid w:val="007B176C"/>
    <w:rsid w:val="007B2554"/>
    <w:rsid w:val="007B2FE1"/>
    <w:rsid w:val="007B52E7"/>
    <w:rsid w:val="007B5C99"/>
    <w:rsid w:val="007B64BF"/>
    <w:rsid w:val="007B6D60"/>
    <w:rsid w:val="007B760C"/>
    <w:rsid w:val="007B76DE"/>
    <w:rsid w:val="007C0101"/>
    <w:rsid w:val="007C2CF6"/>
    <w:rsid w:val="007C330A"/>
    <w:rsid w:val="007C465E"/>
    <w:rsid w:val="007C4F0E"/>
    <w:rsid w:val="007C56A0"/>
    <w:rsid w:val="007C61B6"/>
    <w:rsid w:val="007C6292"/>
    <w:rsid w:val="007C6D50"/>
    <w:rsid w:val="007C6FA9"/>
    <w:rsid w:val="007C72FD"/>
    <w:rsid w:val="007C7C20"/>
    <w:rsid w:val="007D12FA"/>
    <w:rsid w:val="007D2A37"/>
    <w:rsid w:val="007D2B37"/>
    <w:rsid w:val="007D2D1E"/>
    <w:rsid w:val="007D42B1"/>
    <w:rsid w:val="007D430A"/>
    <w:rsid w:val="007D4426"/>
    <w:rsid w:val="007D54E0"/>
    <w:rsid w:val="007D6393"/>
    <w:rsid w:val="007D6A3D"/>
    <w:rsid w:val="007E054C"/>
    <w:rsid w:val="007E0574"/>
    <w:rsid w:val="007E196A"/>
    <w:rsid w:val="007E2746"/>
    <w:rsid w:val="007E39DC"/>
    <w:rsid w:val="007E429B"/>
    <w:rsid w:val="007E42C5"/>
    <w:rsid w:val="007E4B37"/>
    <w:rsid w:val="007E5E05"/>
    <w:rsid w:val="007E6F40"/>
    <w:rsid w:val="007E7BF1"/>
    <w:rsid w:val="007F082C"/>
    <w:rsid w:val="007F0D4E"/>
    <w:rsid w:val="007F183E"/>
    <w:rsid w:val="007F270B"/>
    <w:rsid w:val="007F2DA1"/>
    <w:rsid w:val="007F30FC"/>
    <w:rsid w:val="007F350F"/>
    <w:rsid w:val="007F3FD3"/>
    <w:rsid w:val="007F5141"/>
    <w:rsid w:val="007F52F9"/>
    <w:rsid w:val="007F6155"/>
    <w:rsid w:val="007F63FF"/>
    <w:rsid w:val="007F640D"/>
    <w:rsid w:val="008005AF"/>
    <w:rsid w:val="008011AF"/>
    <w:rsid w:val="008012ED"/>
    <w:rsid w:val="00802721"/>
    <w:rsid w:val="008036B9"/>
    <w:rsid w:val="00804106"/>
    <w:rsid w:val="0080526F"/>
    <w:rsid w:val="008057E1"/>
    <w:rsid w:val="00805990"/>
    <w:rsid w:val="00806FC0"/>
    <w:rsid w:val="00807ED7"/>
    <w:rsid w:val="008102E9"/>
    <w:rsid w:val="008108DF"/>
    <w:rsid w:val="00810FF4"/>
    <w:rsid w:val="00812324"/>
    <w:rsid w:val="008124CA"/>
    <w:rsid w:val="008150E9"/>
    <w:rsid w:val="00816803"/>
    <w:rsid w:val="00817A61"/>
    <w:rsid w:val="00817B29"/>
    <w:rsid w:val="00817E61"/>
    <w:rsid w:val="0082100F"/>
    <w:rsid w:val="008217F8"/>
    <w:rsid w:val="00822D8C"/>
    <w:rsid w:val="00822E90"/>
    <w:rsid w:val="008231CE"/>
    <w:rsid w:val="00823545"/>
    <w:rsid w:val="008248E9"/>
    <w:rsid w:val="008258C3"/>
    <w:rsid w:val="00826157"/>
    <w:rsid w:val="00826449"/>
    <w:rsid w:val="008317F6"/>
    <w:rsid w:val="0083191E"/>
    <w:rsid w:val="00831BD0"/>
    <w:rsid w:val="00831D56"/>
    <w:rsid w:val="008321AA"/>
    <w:rsid w:val="00833150"/>
    <w:rsid w:val="00833561"/>
    <w:rsid w:val="00833935"/>
    <w:rsid w:val="00835418"/>
    <w:rsid w:val="0083644E"/>
    <w:rsid w:val="00836CD6"/>
    <w:rsid w:val="00837068"/>
    <w:rsid w:val="008373DB"/>
    <w:rsid w:val="00837552"/>
    <w:rsid w:val="00837A03"/>
    <w:rsid w:val="00840D95"/>
    <w:rsid w:val="00841BA1"/>
    <w:rsid w:val="008420B8"/>
    <w:rsid w:val="008429FB"/>
    <w:rsid w:val="00842B1C"/>
    <w:rsid w:val="0084348C"/>
    <w:rsid w:val="008439D0"/>
    <w:rsid w:val="0084435E"/>
    <w:rsid w:val="0084539E"/>
    <w:rsid w:val="00845F75"/>
    <w:rsid w:val="008465CB"/>
    <w:rsid w:val="00846D2B"/>
    <w:rsid w:val="00850107"/>
    <w:rsid w:val="008505BF"/>
    <w:rsid w:val="00850F03"/>
    <w:rsid w:val="00850FAB"/>
    <w:rsid w:val="00851264"/>
    <w:rsid w:val="00851A54"/>
    <w:rsid w:val="0085238E"/>
    <w:rsid w:val="00852580"/>
    <w:rsid w:val="00852D5F"/>
    <w:rsid w:val="00855A26"/>
    <w:rsid w:val="0085646F"/>
    <w:rsid w:val="00856FA9"/>
    <w:rsid w:val="008571BB"/>
    <w:rsid w:val="00857ABB"/>
    <w:rsid w:val="0086020B"/>
    <w:rsid w:val="00860CB6"/>
    <w:rsid w:val="008639C0"/>
    <w:rsid w:val="00864242"/>
    <w:rsid w:val="00865AA9"/>
    <w:rsid w:val="00865F9D"/>
    <w:rsid w:val="00866B8D"/>
    <w:rsid w:val="00866D24"/>
    <w:rsid w:val="00866EB1"/>
    <w:rsid w:val="00867999"/>
    <w:rsid w:val="00867AD8"/>
    <w:rsid w:val="008703F8"/>
    <w:rsid w:val="00870BB6"/>
    <w:rsid w:val="0087139E"/>
    <w:rsid w:val="00871B12"/>
    <w:rsid w:val="0087232E"/>
    <w:rsid w:val="0087292B"/>
    <w:rsid w:val="00873504"/>
    <w:rsid w:val="008738B4"/>
    <w:rsid w:val="00873BFE"/>
    <w:rsid w:val="00874806"/>
    <w:rsid w:val="008768C1"/>
    <w:rsid w:val="00876E89"/>
    <w:rsid w:val="00877092"/>
    <w:rsid w:val="008774AA"/>
    <w:rsid w:val="00877847"/>
    <w:rsid w:val="0088149B"/>
    <w:rsid w:val="00881724"/>
    <w:rsid w:val="008821F5"/>
    <w:rsid w:val="008825CA"/>
    <w:rsid w:val="008838E0"/>
    <w:rsid w:val="00884369"/>
    <w:rsid w:val="00886261"/>
    <w:rsid w:val="00886C62"/>
    <w:rsid w:val="0088755E"/>
    <w:rsid w:val="00887F71"/>
    <w:rsid w:val="008905B0"/>
    <w:rsid w:val="00891192"/>
    <w:rsid w:val="00891626"/>
    <w:rsid w:val="00891A9E"/>
    <w:rsid w:val="008934A3"/>
    <w:rsid w:val="00894471"/>
    <w:rsid w:val="00894B61"/>
    <w:rsid w:val="0089637A"/>
    <w:rsid w:val="00896C4F"/>
    <w:rsid w:val="00897E3B"/>
    <w:rsid w:val="008A1200"/>
    <w:rsid w:val="008A1356"/>
    <w:rsid w:val="008A1969"/>
    <w:rsid w:val="008A3AC6"/>
    <w:rsid w:val="008A46F6"/>
    <w:rsid w:val="008A6435"/>
    <w:rsid w:val="008A6D18"/>
    <w:rsid w:val="008A7D3E"/>
    <w:rsid w:val="008B07FA"/>
    <w:rsid w:val="008B1876"/>
    <w:rsid w:val="008B22C2"/>
    <w:rsid w:val="008B531E"/>
    <w:rsid w:val="008B5DEC"/>
    <w:rsid w:val="008B6FC7"/>
    <w:rsid w:val="008B7C76"/>
    <w:rsid w:val="008C0301"/>
    <w:rsid w:val="008C13CF"/>
    <w:rsid w:val="008C464E"/>
    <w:rsid w:val="008C486D"/>
    <w:rsid w:val="008C5BBD"/>
    <w:rsid w:val="008C6423"/>
    <w:rsid w:val="008C6716"/>
    <w:rsid w:val="008C6E22"/>
    <w:rsid w:val="008C76D9"/>
    <w:rsid w:val="008C7E55"/>
    <w:rsid w:val="008D24D2"/>
    <w:rsid w:val="008D25FF"/>
    <w:rsid w:val="008D297A"/>
    <w:rsid w:val="008D29F0"/>
    <w:rsid w:val="008D2C6C"/>
    <w:rsid w:val="008D35C4"/>
    <w:rsid w:val="008D3A80"/>
    <w:rsid w:val="008D4C0D"/>
    <w:rsid w:val="008D4F24"/>
    <w:rsid w:val="008D51B8"/>
    <w:rsid w:val="008D548B"/>
    <w:rsid w:val="008D56CA"/>
    <w:rsid w:val="008D5C62"/>
    <w:rsid w:val="008D61F7"/>
    <w:rsid w:val="008D635C"/>
    <w:rsid w:val="008D7F49"/>
    <w:rsid w:val="008E08A0"/>
    <w:rsid w:val="008E0B73"/>
    <w:rsid w:val="008E0BC6"/>
    <w:rsid w:val="008E1B1A"/>
    <w:rsid w:val="008E2422"/>
    <w:rsid w:val="008E2E51"/>
    <w:rsid w:val="008E5FFC"/>
    <w:rsid w:val="008E66B3"/>
    <w:rsid w:val="008E68C9"/>
    <w:rsid w:val="008E73EC"/>
    <w:rsid w:val="008E7690"/>
    <w:rsid w:val="008F0918"/>
    <w:rsid w:val="008F0E77"/>
    <w:rsid w:val="008F12EE"/>
    <w:rsid w:val="008F13B6"/>
    <w:rsid w:val="008F17E3"/>
    <w:rsid w:val="008F2F38"/>
    <w:rsid w:val="008F33A1"/>
    <w:rsid w:val="008F4461"/>
    <w:rsid w:val="008F4C46"/>
    <w:rsid w:val="008F57CD"/>
    <w:rsid w:val="008F61D6"/>
    <w:rsid w:val="008F7C20"/>
    <w:rsid w:val="00900A48"/>
    <w:rsid w:val="00906C24"/>
    <w:rsid w:val="00907C92"/>
    <w:rsid w:val="00910448"/>
    <w:rsid w:val="00911D01"/>
    <w:rsid w:val="00914212"/>
    <w:rsid w:val="00914AEF"/>
    <w:rsid w:val="00914C41"/>
    <w:rsid w:val="00914F0D"/>
    <w:rsid w:val="009153FF"/>
    <w:rsid w:val="00915F8D"/>
    <w:rsid w:val="00916D7F"/>
    <w:rsid w:val="00917B2C"/>
    <w:rsid w:val="0092000C"/>
    <w:rsid w:val="009242B5"/>
    <w:rsid w:val="00925A7B"/>
    <w:rsid w:val="00926C1F"/>
    <w:rsid w:val="009276D5"/>
    <w:rsid w:val="0093039A"/>
    <w:rsid w:val="00930559"/>
    <w:rsid w:val="00930C7D"/>
    <w:rsid w:val="00931C94"/>
    <w:rsid w:val="0093331E"/>
    <w:rsid w:val="0093339B"/>
    <w:rsid w:val="00933F8A"/>
    <w:rsid w:val="009340E7"/>
    <w:rsid w:val="009347E2"/>
    <w:rsid w:val="00935208"/>
    <w:rsid w:val="009352FA"/>
    <w:rsid w:val="00935355"/>
    <w:rsid w:val="00935D5D"/>
    <w:rsid w:val="00937348"/>
    <w:rsid w:val="00941390"/>
    <w:rsid w:val="00942214"/>
    <w:rsid w:val="0094445D"/>
    <w:rsid w:val="00944922"/>
    <w:rsid w:val="00944981"/>
    <w:rsid w:val="00944D41"/>
    <w:rsid w:val="00945A8B"/>
    <w:rsid w:val="00945C24"/>
    <w:rsid w:val="009460E4"/>
    <w:rsid w:val="0094613C"/>
    <w:rsid w:val="00946331"/>
    <w:rsid w:val="0094639E"/>
    <w:rsid w:val="009467E9"/>
    <w:rsid w:val="0094750C"/>
    <w:rsid w:val="00950C06"/>
    <w:rsid w:val="00952492"/>
    <w:rsid w:val="00952860"/>
    <w:rsid w:val="00952DE9"/>
    <w:rsid w:val="009532D3"/>
    <w:rsid w:val="009537AE"/>
    <w:rsid w:val="00953C10"/>
    <w:rsid w:val="00954075"/>
    <w:rsid w:val="009546A4"/>
    <w:rsid w:val="00954CFA"/>
    <w:rsid w:val="00954D00"/>
    <w:rsid w:val="0095695B"/>
    <w:rsid w:val="0095751E"/>
    <w:rsid w:val="00957D05"/>
    <w:rsid w:val="00960B31"/>
    <w:rsid w:val="00961FE7"/>
    <w:rsid w:val="009628A0"/>
    <w:rsid w:val="0096299B"/>
    <w:rsid w:val="00962E43"/>
    <w:rsid w:val="00964A67"/>
    <w:rsid w:val="009656A2"/>
    <w:rsid w:val="00965FCB"/>
    <w:rsid w:val="00966898"/>
    <w:rsid w:val="00966A09"/>
    <w:rsid w:val="009700BF"/>
    <w:rsid w:val="009706E1"/>
    <w:rsid w:val="00971378"/>
    <w:rsid w:val="00971448"/>
    <w:rsid w:val="00973285"/>
    <w:rsid w:val="00973523"/>
    <w:rsid w:val="0097360A"/>
    <w:rsid w:val="0097376B"/>
    <w:rsid w:val="0097573C"/>
    <w:rsid w:val="00975E86"/>
    <w:rsid w:val="00976167"/>
    <w:rsid w:val="009762C7"/>
    <w:rsid w:val="009764A6"/>
    <w:rsid w:val="009768ED"/>
    <w:rsid w:val="00977550"/>
    <w:rsid w:val="0098081B"/>
    <w:rsid w:val="00982744"/>
    <w:rsid w:val="00983A2A"/>
    <w:rsid w:val="0098534E"/>
    <w:rsid w:val="00986117"/>
    <w:rsid w:val="0098617E"/>
    <w:rsid w:val="009861AA"/>
    <w:rsid w:val="00986725"/>
    <w:rsid w:val="00986A26"/>
    <w:rsid w:val="00986B58"/>
    <w:rsid w:val="00986C1E"/>
    <w:rsid w:val="00987457"/>
    <w:rsid w:val="009905E1"/>
    <w:rsid w:val="00991A93"/>
    <w:rsid w:val="00992379"/>
    <w:rsid w:val="009923C2"/>
    <w:rsid w:val="00992F7B"/>
    <w:rsid w:val="009948DB"/>
    <w:rsid w:val="00994E00"/>
    <w:rsid w:val="009955A2"/>
    <w:rsid w:val="00995A47"/>
    <w:rsid w:val="00996263"/>
    <w:rsid w:val="009A036D"/>
    <w:rsid w:val="009A1689"/>
    <w:rsid w:val="009A27F9"/>
    <w:rsid w:val="009A2954"/>
    <w:rsid w:val="009A2C49"/>
    <w:rsid w:val="009A41F6"/>
    <w:rsid w:val="009A49D6"/>
    <w:rsid w:val="009A4EF0"/>
    <w:rsid w:val="009A5460"/>
    <w:rsid w:val="009A54F2"/>
    <w:rsid w:val="009A5F46"/>
    <w:rsid w:val="009A697E"/>
    <w:rsid w:val="009A7636"/>
    <w:rsid w:val="009A7733"/>
    <w:rsid w:val="009A7CFA"/>
    <w:rsid w:val="009B00FD"/>
    <w:rsid w:val="009B0AEC"/>
    <w:rsid w:val="009B0D28"/>
    <w:rsid w:val="009B1136"/>
    <w:rsid w:val="009B19D9"/>
    <w:rsid w:val="009B2088"/>
    <w:rsid w:val="009B231D"/>
    <w:rsid w:val="009B2829"/>
    <w:rsid w:val="009B2BB8"/>
    <w:rsid w:val="009B5090"/>
    <w:rsid w:val="009B5254"/>
    <w:rsid w:val="009B541F"/>
    <w:rsid w:val="009B5946"/>
    <w:rsid w:val="009B5BD7"/>
    <w:rsid w:val="009B6CFF"/>
    <w:rsid w:val="009B6F7C"/>
    <w:rsid w:val="009B764C"/>
    <w:rsid w:val="009B782A"/>
    <w:rsid w:val="009C01BD"/>
    <w:rsid w:val="009C01CD"/>
    <w:rsid w:val="009C091D"/>
    <w:rsid w:val="009C098E"/>
    <w:rsid w:val="009C1BCD"/>
    <w:rsid w:val="009C4CE4"/>
    <w:rsid w:val="009C57A8"/>
    <w:rsid w:val="009C651C"/>
    <w:rsid w:val="009C6C2B"/>
    <w:rsid w:val="009C70F3"/>
    <w:rsid w:val="009C75DB"/>
    <w:rsid w:val="009D1DBD"/>
    <w:rsid w:val="009D24DC"/>
    <w:rsid w:val="009D411B"/>
    <w:rsid w:val="009D4200"/>
    <w:rsid w:val="009D49B4"/>
    <w:rsid w:val="009D4A07"/>
    <w:rsid w:val="009D610B"/>
    <w:rsid w:val="009D7721"/>
    <w:rsid w:val="009E036F"/>
    <w:rsid w:val="009E058A"/>
    <w:rsid w:val="009E0D34"/>
    <w:rsid w:val="009E0EB9"/>
    <w:rsid w:val="009E22D9"/>
    <w:rsid w:val="009E2794"/>
    <w:rsid w:val="009E2878"/>
    <w:rsid w:val="009E311F"/>
    <w:rsid w:val="009E31DD"/>
    <w:rsid w:val="009E3335"/>
    <w:rsid w:val="009E3390"/>
    <w:rsid w:val="009E339D"/>
    <w:rsid w:val="009E38DB"/>
    <w:rsid w:val="009E3B38"/>
    <w:rsid w:val="009E4563"/>
    <w:rsid w:val="009E527B"/>
    <w:rsid w:val="009E596D"/>
    <w:rsid w:val="009E6752"/>
    <w:rsid w:val="009E6C39"/>
    <w:rsid w:val="009E7537"/>
    <w:rsid w:val="009E7B24"/>
    <w:rsid w:val="009F0431"/>
    <w:rsid w:val="009F054B"/>
    <w:rsid w:val="009F079A"/>
    <w:rsid w:val="009F0C80"/>
    <w:rsid w:val="009F1865"/>
    <w:rsid w:val="009F1B41"/>
    <w:rsid w:val="009F3731"/>
    <w:rsid w:val="009F402A"/>
    <w:rsid w:val="009F4F88"/>
    <w:rsid w:val="009F58F2"/>
    <w:rsid w:val="009F5DA6"/>
    <w:rsid w:val="009F5FC7"/>
    <w:rsid w:val="009F7F44"/>
    <w:rsid w:val="00A01023"/>
    <w:rsid w:val="00A01382"/>
    <w:rsid w:val="00A0195D"/>
    <w:rsid w:val="00A01A96"/>
    <w:rsid w:val="00A0350A"/>
    <w:rsid w:val="00A038DB"/>
    <w:rsid w:val="00A04E6B"/>
    <w:rsid w:val="00A056E8"/>
    <w:rsid w:val="00A05BED"/>
    <w:rsid w:val="00A06553"/>
    <w:rsid w:val="00A06F46"/>
    <w:rsid w:val="00A10143"/>
    <w:rsid w:val="00A11039"/>
    <w:rsid w:val="00A11A94"/>
    <w:rsid w:val="00A134FA"/>
    <w:rsid w:val="00A1394B"/>
    <w:rsid w:val="00A14288"/>
    <w:rsid w:val="00A16AA4"/>
    <w:rsid w:val="00A176BD"/>
    <w:rsid w:val="00A20782"/>
    <w:rsid w:val="00A20D78"/>
    <w:rsid w:val="00A214AB"/>
    <w:rsid w:val="00A224D5"/>
    <w:rsid w:val="00A226F3"/>
    <w:rsid w:val="00A22724"/>
    <w:rsid w:val="00A23366"/>
    <w:rsid w:val="00A23CF6"/>
    <w:rsid w:val="00A240A1"/>
    <w:rsid w:val="00A24A31"/>
    <w:rsid w:val="00A258F6"/>
    <w:rsid w:val="00A26679"/>
    <w:rsid w:val="00A26F17"/>
    <w:rsid w:val="00A2799E"/>
    <w:rsid w:val="00A27BCE"/>
    <w:rsid w:val="00A27EC0"/>
    <w:rsid w:val="00A300E2"/>
    <w:rsid w:val="00A30C83"/>
    <w:rsid w:val="00A316EB"/>
    <w:rsid w:val="00A31EB9"/>
    <w:rsid w:val="00A320FF"/>
    <w:rsid w:val="00A3292D"/>
    <w:rsid w:val="00A32B02"/>
    <w:rsid w:val="00A32B06"/>
    <w:rsid w:val="00A3420C"/>
    <w:rsid w:val="00A346C2"/>
    <w:rsid w:val="00A34A8B"/>
    <w:rsid w:val="00A353C7"/>
    <w:rsid w:val="00A3561C"/>
    <w:rsid w:val="00A35696"/>
    <w:rsid w:val="00A3574C"/>
    <w:rsid w:val="00A35AFE"/>
    <w:rsid w:val="00A360D2"/>
    <w:rsid w:val="00A406E2"/>
    <w:rsid w:val="00A408C0"/>
    <w:rsid w:val="00A4152C"/>
    <w:rsid w:val="00A4195F"/>
    <w:rsid w:val="00A42284"/>
    <w:rsid w:val="00A422D8"/>
    <w:rsid w:val="00A42475"/>
    <w:rsid w:val="00A442B1"/>
    <w:rsid w:val="00A44B74"/>
    <w:rsid w:val="00A47366"/>
    <w:rsid w:val="00A47561"/>
    <w:rsid w:val="00A505C3"/>
    <w:rsid w:val="00A50B7F"/>
    <w:rsid w:val="00A525E9"/>
    <w:rsid w:val="00A525FB"/>
    <w:rsid w:val="00A52E5E"/>
    <w:rsid w:val="00A53455"/>
    <w:rsid w:val="00A535B2"/>
    <w:rsid w:val="00A53F32"/>
    <w:rsid w:val="00A541BC"/>
    <w:rsid w:val="00A5548C"/>
    <w:rsid w:val="00A5742B"/>
    <w:rsid w:val="00A57F87"/>
    <w:rsid w:val="00A60274"/>
    <w:rsid w:val="00A64DCF"/>
    <w:rsid w:val="00A6578B"/>
    <w:rsid w:val="00A66979"/>
    <w:rsid w:val="00A7026A"/>
    <w:rsid w:val="00A70E96"/>
    <w:rsid w:val="00A719D9"/>
    <w:rsid w:val="00A72226"/>
    <w:rsid w:val="00A72CEC"/>
    <w:rsid w:val="00A74A6C"/>
    <w:rsid w:val="00A75577"/>
    <w:rsid w:val="00A7659A"/>
    <w:rsid w:val="00A76BD4"/>
    <w:rsid w:val="00A775FD"/>
    <w:rsid w:val="00A778DF"/>
    <w:rsid w:val="00A77A09"/>
    <w:rsid w:val="00A812F2"/>
    <w:rsid w:val="00A81EA2"/>
    <w:rsid w:val="00A82C85"/>
    <w:rsid w:val="00A83A24"/>
    <w:rsid w:val="00A83AA7"/>
    <w:rsid w:val="00A83AB7"/>
    <w:rsid w:val="00A83E7A"/>
    <w:rsid w:val="00A85D60"/>
    <w:rsid w:val="00A86EA4"/>
    <w:rsid w:val="00A87B96"/>
    <w:rsid w:val="00A9183C"/>
    <w:rsid w:val="00A92282"/>
    <w:rsid w:val="00A92A8C"/>
    <w:rsid w:val="00A92EE3"/>
    <w:rsid w:val="00A94D53"/>
    <w:rsid w:val="00A94F63"/>
    <w:rsid w:val="00A95640"/>
    <w:rsid w:val="00A96A9A"/>
    <w:rsid w:val="00A97F96"/>
    <w:rsid w:val="00AA18B6"/>
    <w:rsid w:val="00AA2620"/>
    <w:rsid w:val="00AA3340"/>
    <w:rsid w:val="00AA3660"/>
    <w:rsid w:val="00AA488A"/>
    <w:rsid w:val="00AA7A09"/>
    <w:rsid w:val="00AB0BA9"/>
    <w:rsid w:val="00AB15E8"/>
    <w:rsid w:val="00AB297C"/>
    <w:rsid w:val="00AB4785"/>
    <w:rsid w:val="00AB4E55"/>
    <w:rsid w:val="00AB5EE6"/>
    <w:rsid w:val="00AB6D76"/>
    <w:rsid w:val="00AB6E54"/>
    <w:rsid w:val="00AB70BF"/>
    <w:rsid w:val="00AC0E8F"/>
    <w:rsid w:val="00AC0EB6"/>
    <w:rsid w:val="00AC16E9"/>
    <w:rsid w:val="00AC26D0"/>
    <w:rsid w:val="00AC398E"/>
    <w:rsid w:val="00AC41D5"/>
    <w:rsid w:val="00AC432B"/>
    <w:rsid w:val="00AC497D"/>
    <w:rsid w:val="00AC4E6A"/>
    <w:rsid w:val="00AC745A"/>
    <w:rsid w:val="00AC78BC"/>
    <w:rsid w:val="00AC7CFE"/>
    <w:rsid w:val="00AC7DA6"/>
    <w:rsid w:val="00AC7F40"/>
    <w:rsid w:val="00AD0A31"/>
    <w:rsid w:val="00AD12AB"/>
    <w:rsid w:val="00AD21C9"/>
    <w:rsid w:val="00AD21E4"/>
    <w:rsid w:val="00AD2E90"/>
    <w:rsid w:val="00AD3472"/>
    <w:rsid w:val="00AD4302"/>
    <w:rsid w:val="00AD5D78"/>
    <w:rsid w:val="00AD6DFE"/>
    <w:rsid w:val="00AD7187"/>
    <w:rsid w:val="00AE0E72"/>
    <w:rsid w:val="00AE16B5"/>
    <w:rsid w:val="00AE4D49"/>
    <w:rsid w:val="00AE5F34"/>
    <w:rsid w:val="00AE695E"/>
    <w:rsid w:val="00AE6A15"/>
    <w:rsid w:val="00AE701F"/>
    <w:rsid w:val="00AF1DE9"/>
    <w:rsid w:val="00AF2149"/>
    <w:rsid w:val="00AF3D6D"/>
    <w:rsid w:val="00AF4882"/>
    <w:rsid w:val="00AF52F8"/>
    <w:rsid w:val="00AF5841"/>
    <w:rsid w:val="00AF5D9B"/>
    <w:rsid w:val="00AF65E9"/>
    <w:rsid w:val="00AF6E93"/>
    <w:rsid w:val="00AF70C0"/>
    <w:rsid w:val="00AF78E4"/>
    <w:rsid w:val="00AF79A5"/>
    <w:rsid w:val="00AF7E07"/>
    <w:rsid w:val="00B010CE"/>
    <w:rsid w:val="00B0192C"/>
    <w:rsid w:val="00B021F3"/>
    <w:rsid w:val="00B04140"/>
    <w:rsid w:val="00B062F1"/>
    <w:rsid w:val="00B10682"/>
    <w:rsid w:val="00B10781"/>
    <w:rsid w:val="00B10E9E"/>
    <w:rsid w:val="00B11DFC"/>
    <w:rsid w:val="00B128DE"/>
    <w:rsid w:val="00B12ADA"/>
    <w:rsid w:val="00B13086"/>
    <w:rsid w:val="00B13623"/>
    <w:rsid w:val="00B148E2"/>
    <w:rsid w:val="00B15859"/>
    <w:rsid w:val="00B15A3B"/>
    <w:rsid w:val="00B171FB"/>
    <w:rsid w:val="00B177FE"/>
    <w:rsid w:val="00B17E0A"/>
    <w:rsid w:val="00B20C01"/>
    <w:rsid w:val="00B20C61"/>
    <w:rsid w:val="00B2168B"/>
    <w:rsid w:val="00B21DD1"/>
    <w:rsid w:val="00B21E17"/>
    <w:rsid w:val="00B225AA"/>
    <w:rsid w:val="00B226BE"/>
    <w:rsid w:val="00B22E7D"/>
    <w:rsid w:val="00B23FEA"/>
    <w:rsid w:val="00B251F6"/>
    <w:rsid w:val="00B263C3"/>
    <w:rsid w:val="00B269CE"/>
    <w:rsid w:val="00B27A94"/>
    <w:rsid w:val="00B306F7"/>
    <w:rsid w:val="00B30FD3"/>
    <w:rsid w:val="00B31114"/>
    <w:rsid w:val="00B311AE"/>
    <w:rsid w:val="00B3190C"/>
    <w:rsid w:val="00B31CAA"/>
    <w:rsid w:val="00B33C03"/>
    <w:rsid w:val="00B3465B"/>
    <w:rsid w:val="00B3488E"/>
    <w:rsid w:val="00B3622D"/>
    <w:rsid w:val="00B36FE1"/>
    <w:rsid w:val="00B447A6"/>
    <w:rsid w:val="00B450BF"/>
    <w:rsid w:val="00B455C2"/>
    <w:rsid w:val="00B4751F"/>
    <w:rsid w:val="00B475F4"/>
    <w:rsid w:val="00B5020A"/>
    <w:rsid w:val="00B5085D"/>
    <w:rsid w:val="00B5108F"/>
    <w:rsid w:val="00B5151C"/>
    <w:rsid w:val="00B52886"/>
    <w:rsid w:val="00B52B9A"/>
    <w:rsid w:val="00B52BE5"/>
    <w:rsid w:val="00B52F49"/>
    <w:rsid w:val="00B53090"/>
    <w:rsid w:val="00B536A3"/>
    <w:rsid w:val="00B53C04"/>
    <w:rsid w:val="00B53C52"/>
    <w:rsid w:val="00B53E09"/>
    <w:rsid w:val="00B54318"/>
    <w:rsid w:val="00B54F66"/>
    <w:rsid w:val="00B55652"/>
    <w:rsid w:val="00B56145"/>
    <w:rsid w:val="00B56DB9"/>
    <w:rsid w:val="00B578D7"/>
    <w:rsid w:val="00B57AD3"/>
    <w:rsid w:val="00B618DC"/>
    <w:rsid w:val="00B61A84"/>
    <w:rsid w:val="00B629E6"/>
    <w:rsid w:val="00B64F50"/>
    <w:rsid w:val="00B66677"/>
    <w:rsid w:val="00B666D4"/>
    <w:rsid w:val="00B666F5"/>
    <w:rsid w:val="00B6681B"/>
    <w:rsid w:val="00B6686A"/>
    <w:rsid w:val="00B67BF4"/>
    <w:rsid w:val="00B71530"/>
    <w:rsid w:val="00B725C0"/>
    <w:rsid w:val="00B72B04"/>
    <w:rsid w:val="00B73040"/>
    <w:rsid w:val="00B73133"/>
    <w:rsid w:val="00B738ED"/>
    <w:rsid w:val="00B73C90"/>
    <w:rsid w:val="00B7416E"/>
    <w:rsid w:val="00B76209"/>
    <w:rsid w:val="00B76842"/>
    <w:rsid w:val="00B77BB1"/>
    <w:rsid w:val="00B806B7"/>
    <w:rsid w:val="00B80ACA"/>
    <w:rsid w:val="00B80DEA"/>
    <w:rsid w:val="00B81FFF"/>
    <w:rsid w:val="00B8234B"/>
    <w:rsid w:val="00B8313E"/>
    <w:rsid w:val="00B83EF8"/>
    <w:rsid w:val="00B84037"/>
    <w:rsid w:val="00B844C0"/>
    <w:rsid w:val="00B84BC5"/>
    <w:rsid w:val="00B85E9B"/>
    <w:rsid w:val="00B9252D"/>
    <w:rsid w:val="00B939E0"/>
    <w:rsid w:val="00B94060"/>
    <w:rsid w:val="00B946F5"/>
    <w:rsid w:val="00B961E6"/>
    <w:rsid w:val="00B96374"/>
    <w:rsid w:val="00B977A9"/>
    <w:rsid w:val="00BA1478"/>
    <w:rsid w:val="00BA2230"/>
    <w:rsid w:val="00BA26DD"/>
    <w:rsid w:val="00BA3458"/>
    <w:rsid w:val="00BA4284"/>
    <w:rsid w:val="00BA4FF2"/>
    <w:rsid w:val="00BA5DE1"/>
    <w:rsid w:val="00BA6723"/>
    <w:rsid w:val="00BA7425"/>
    <w:rsid w:val="00BB046E"/>
    <w:rsid w:val="00BB0865"/>
    <w:rsid w:val="00BB2155"/>
    <w:rsid w:val="00BB21C1"/>
    <w:rsid w:val="00BB42A7"/>
    <w:rsid w:val="00BB4A8A"/>
    <w:rsid w:val="00BB55F9"/>
    <w:rsid w:val="00BB5AB7"/>
    <w:rsid w:val="00BB6024"/>
    <w:rsid w:val="00BB633D"/>
    <w:rsid w:val="00BB6366"/>
    <w:rsid w:val="00BB7C6D"/>
    <w:rsid w:val="00BB7C8A"/>
    <w:rsid w:val="00BC02C3"/>
    <w:rsid w:val="00BC0AD4"/>
    <w:rsid w:val="00BC113F"/>
    <w:rsid w:val="00BC1C9F"/>
    <w:rsid w:val="00BC304E"/>
    <w:rsid w:val="00BC39C6"/>
    <w:rsid w:val="00BC3C40"/>
    <w:rsid w:val="00BC4A6B"/>
    <w:rsid w:val="00BC6516"/>
    <w:rsid w:val="00BC6935"/>
    <w:rsid w:val="00BC69AF"/>
    <w:rsid w:val="00BC701B"/>
    <w:rsid w:val="00BC7080"/>
    <w:rsid w:val="00BC77C4"/>
    <w:rsid w:val="00BD04A5"/>
    <w:rsid w:val="00BD0761"/>
    <w:rsid w:val="00BD0B92"/>
    <w:rsid w:val="00BD48B0"/>
    <w:rsid w:val="00BD5616"/>
    <w:rsid w:val="00BD5B7D"/>
    <w:rsid w:val="00BD71FE"/>
    <w:rsid w:val="00BE02CE"/>
    <w:rsid w:val="00BE1768"/>
    <w:rsid w:val="00BE1BB4"/>
    <w:rsid w:val="00BE236E"/>
    <w:rsid w:val="00BE2399"/>
    <w:rsid w:val="00BE3603"/>
    <w:rsid w:val="00BE7774"/>
    <w:rsid w:val="00BF0446"/>
    <w:rsid w:val="00BF0538"/>
    <w:rsid w:val="00BF0A12"/>
    <w:rsid w:val="00BF0F90"/>
    <w:rsid w:val="00BF14B7"/>
    <w:rsid w:val="00BF2E07"/>
    <w:rsid w:val="00BF47DF"/>
    <w:rsid w:val="00BF50B0"/>
    <w:rsid w:val="00BF5B6A"/>
    <w:rsid w:val="00BF5F4E"/>
    <w:rsid w:val="00BF6455"/>
    <w:rsid w:val="00BF7DFF"/>
    <w:rsid w:val="00C004D5"/>
    <w:rsid w:val="00C0352E"/>
    <w:rsid w:val="00C0553F"/>
    <w:rsid w:val="00C05E5A"/>
    <w:rsid w:val="00C06303"/>
    <w:rsid w:val="00C066C1"/>
    <w:rsid w:val="00C07CF9"/>
    <w:rsid w:val="00C10B35"/>
    <w:rsid w:val="00C110CF"/>
    <w:rsid w:val="00C1137C"/>
    <w:rsid w:val="00C11C83"/>
    <w:rsid w:val="00C12167"/>
    <w:rsid w:val="00C13061"/>
    <w:rsid w:val="00C14171"/>
    <w:rsid w:val="00C14777"/>
    <w:rsid w:val="00C14792"/>
    <w:rsid w:val="00C15416"/>
    <w:rsid w:val="00C16267"/>
    <w:rsid w:val="00C17062"/>
    <w:rsid w:val="00C20505"/>
    <w:rsid w:val="00C21AB3"/>
    <w:rsid w:val="00C21DAC"/>
    <w:rsid w:val="00C21FFA"/>
    <w:rsid w:val="00C22B6C"/>
    <w:rsid w:val="00C25721"/>
    <w:rsid w:val="00C259DA"/>
    <w:rsid w:val="00C26D02"/>
    <w:rsid w:val="00C27246"/>
    <w:rsid w:val="00C3029B"/>
    <w:rsid w:val="00C3033B"/>
    <w:rsid w:val="00C31A89"/>
    <w:rsid w:val="00C3393C"/>
    <w:rsid w:val="00C34214"/>
    <w:rsid w:val="00C346B2"/>
    <w:rsid w:val="00C357D8"/>
    <w:rsid w:val="00C3603E"/>
    <w:rsid w:val="00C36413"/>
    <w:rsid w:val="00C37A22"/>
    <w:rsid w:val="00C40527"/>
    <w:rsid w:val="00C409FF"/>
    <w:rsid w:val="00C418C2"/>
    <w:rsid w:val="00C42A75"/>
    <w:rsid w:val="00C438A8"/>
    <w:rsid w:val="00C44246"/>
    <w:rsid w:val="00C444FA"/>
    <w:rsid w:val="00C4560B"/>
    <w:rsid w:val="00C45A22"/>
    <w:rsid w:val="00C469AF"/>
    <w:rsid w:val="00C46A51"/>
    <w:rsid w:val="00C46BBC"/>
    <w:rsid w:val="00C46D9C"/>
    <w:rsid w:val="00C47988"/>
    <w:rsid w:val="00C50968"/>
    <w:rsid w:val="00C526FB"/>
    <w:rsid w:val="00C53AE1"/>
    <w:rsid w:val="00C5614E"/>
    <w:rsid w:val="00C565E5"/>
    <w:rsid w:val="00C57C38"/>
    <w:rsid w:val="00C608BD"/>
    <w:rsid w:val="00C612A8"/>
    <w:rsid w:val="00C623A0"/>
    <w:rsid w:val="00C64537"/>
    <w:rsid w:val="00C64ACE"/>
    <w:rsid w:val="00C6570F"/>
    <w:rsid w:val="00C65BF9"/>
    <w:rsid w:val="00C661C7"/>
    <w:rsid w:val="00C67654"/>
    <w:rsid w:val="00C70D13"/>
    <w:rsid w:val="00C70DC3"/>
    <w:rsid w:val="00C71298"/>
    <w:rsid w:val="00C71B1B"/>
    <w:rsid w:val="00C72CBD"/>
    <w:rsid w:val="00C731C4"/>
    <w:rsid w:val="00C73716"/>
    <w:rsid w:val="00C73AE9"/>
    <w:rsid w:val="00C750AB"/>
    <w:rsid w:val="00C75737"/>
    <w:rsid w:val="00C765EB"/>
    <w:rsid w:val="00C779D3"/>
    <w:rsid w:val="00C80BC9"/>
    <w:rsid w:val="00C80D8B"/>
    <w:rsid w:val="00C812EC"/>
    <w:rsid w:val="00C8187C"/>
    <w:rsid w:val="00C819B6"/>
    <w:rsid w:val="00C81A43"/>
    <w:rsid w:val="00C81E05"/>
    <w:rsid w:val="00C83ACC"/>
    <w:rsid w:val="00C8446C"/>
    <w:rsid w:val="00C858F9"/>
    <w:rsid w:val="00C85AB4"/>
    <w:rsid w:val="00C860CB"/>
    <w:rsid w:val="00C90654"/>
    <w:rsid w:val="00C90D3D"/>
    <w:rsid w:val="00C91C10"/>
    <w:rsid w:val="00C91CD6"/>
    <w:rsid w:val="00C91F80"/>
    <w:rsid w:val="00C92B51"/>
    <w:rsid w:val="00C92C8B"/>
    <w:rsid w:val="00C93481"/>
    <w:rsid w:val="00C936A6"/>
    <w:rsid w:val="00C94913"/>
    <w:rsid w:val="00C95FBB"/>
    <w:rsid w:val="00C96E7A"/>
    <w:rsid w:val="00C97B2A"/>
    <w:rsid w:val="00C97F3A"/>
    <w:rsid w:val="00CA0C6C"/>
    <w:rsid w:val="00CA1B5A"/>
    <w:rsid w:val="00CA261D"/>
    <w:rsid w:val="00CA26B6"/>
    <w:rsid w:val="00CA39D5"/>
    <w:rsid w:val="00CA3FBD"/>
    <w:rsid w:val="00CA4CC8"/>
    <w:rsid w:val="00CA5140"/>
    <w:rsid w:val="00CA6501"/>
    <w:rsid w:val="00CA661A"/>
    <w:rsid w:val="00CB03D6"/>
    <w:rsid w:val="00CB0B3E"/>
    <w:rsid w:val="00CB0FEA"/>
    <w:rsid w:val="00CB111D"/>
    <w:rsid w:val="00CB1335"/>
    <w:rsid w:val="00CB1EE2"/>
    <w:rsid w:val="00CB2A89"/>
    <w:rsid w:val="00CB343F"/>
    <w:rsid w:val="00CB3649"/>
    <w:rsid w:val="00CB45C0"/>
    <w:rsid w:val="00CB4BF9"/>
    <w:rsid w:val="00CB7179"/>
    <w:rsid w:val="00CC0293"/>
    <w:rsid w:val="00CC16CB"/>
    <w:rsid w:val="00CC17AA"/>
    <w:rsid w:val="00CC1C7B"/>
    <w:rsid w:val="00CC21A5"/>
    <w:rsid w:val="00CC25F0"/>
    <w:rsid w:val="00CC4161"/>
    <w:rsid w:val="00CC5E45"/>
    <w:rsid w:val="00CC61B4"/>
    <w:rsid w:val="00CC65C1"/>
    <w:rsid w:val="00CC6EBE"/>
    <w:rsid w:val="00CC7449"/>
    <w:rsid w:val="00CC7F10"/>
    <w:rsid w:val="00CD08C0"/>
    <w:rsid w:val="00CD0E95"/>
    <w:rsid w:val="00CD1174"/>
    <w:rsid w:val="00CD17A9"/>
    <w:rsid w:val="00CD1CB3"/>
    <w:rsid w:val="00CD1E92"/>
    <w:rsid w:val="00CD2312"/>
    <w:rsid w:val="00CD2FA4"/>
    <w:rsid w:val="00CD425A"/>
    <w:rsid w:val="00CD4374"/>
    <w:rsid w:val="00CD52EC"/>
    <w:rsid w:val="00CD5897"/>
    <w:rsid w:val="00CD77FC"/>
    <w:rsid w:val="00CD7D81"/>
    <w:rsid w:val="00CD7F08"/>
    <w:rsid w:val="00CE0886"/>
    <w:rsid w:val="00CE09C0"/>
    <w:rsid w:val="00CE0E38"/>
    <w:rsid w:val="00CE15B2"/>
    <w:rsid w:val="00CE1A88"/>
    <w:rsid w:val="00CE2E67"/>
    <w:rsid w:val="00CE4CA3"/>
    <w:rsid w:val="00CE593B"/>
    <w:rsid w:val="00CE5F88"/>
    <w:rsid w:val="00CE6B71"/>
    <w:rsid w:val="00CE78A5"/>
    <w:rsid w:val="00CE7B56"/>
    <w:rsid w:val="00CF2A07"/>
    <w:rsid w:val="00CF3476"/>
    <w:rsid w:val="00CF3D42"/>
    <w:rsid w:val="00CF41B3"/>
    <w:rsid w:val="00CF4A28"/>
    <w:rsid w:val="00CF4A3B"/>
    <w:rsid w:val="00CF6BD5"/>
    <w:rsid w:val="00CF726B"/>
    <w:rsid w:val="00CF7B76"/>
    <w:rsid w:val="00CF7CB7"/>
    <w:rsid w:val="00CF7F8D"/>
    <w:rsid w:val="00D003FD"/>
    <w:rsid w:val="00D016EB"/>
    <w:rsid w:val="00D038E8"/>
    <w:rsid w:val="00D048D4"/>
    <w:rsid w:val="00D04A9E"/>
    <w:rsid w:val="00D04CE4"/>
    <w:rsid w:val="00D065FA"/>
    <w:rsid w:val="00D072A8"/>
    <w:rsid w:val="00D079B3"/>
    <w:rsid w:val="00D07ADE"/>
    <w:rsid w:val="00D1293F"/>
    <w:rsid w:val="00D129C8"/>
    <w:rsid w:val="00D12F4E"/>
    <w:rsid w:val="00D1434D"/>
    <w:rsid w:val="00D14712"/>
    <w:rsid w:val="00D14EDC"/>
    <w:rsid w:val="00D16082"/>
    <w:rsid w:val="00D165A0"/>
    <w:rsid w:val="00D16A8D"/>
    <w:rsid w:val="00D17E1F"/>
    <w:rsid w:val="00D206A9"/>
    <w:rsid w:val="00D206B4"/>
    <w:rsid w:val="00D208EB"/>
    <w:rsid w:val="00D20D51"/>
    <w:rsid w:val="00D20F2C"/>
    <w:rsid w:val="00D2103E"/>
    <w:rsid w:val="00D222B0"/>
    <w:rsid w:val="00D233F5"/>
    <w:rsid w:val="00D23663"/>
    <w:rsid w:val="00D23800"/>
    <w:rsid w:val="00D240F1"/>
    <w:rsid w:val="00D24801"/>
    <w:rsid w:val="00D250DB"/>
    <w:rsid w:val="00D263E8"/>
    <w:rsid w:val="00D26772"/>
    <w:rsid w:val="00D271B2"/>
    <w:rsid w:val="00D27AEA"/>
    <w:rsid w:val="00D3021E"/>
    <w:rsid w:val="00D307C6"/>
    <w:rsid w:val="00D30808"/>
    <w:rsid w:val="00D30C51"/>
    <w:rsid w:val="00D311D7"/>
    <w:rsid w:val="00D31F93"/>
    <w:rsid w:val="00D3299E"/>
    <w:rsid w:val="00D32AF0"/>
    <w:rsid w:val="00D333BE"/>
    <w:rsid w:val="00D34C96"/>
    <w:rsid w:val="00D34CE7"/>
    <w:rsid w:val="00D35BFA"/>
    <w:rsid w:val="00D376D3"/>
    <w:rsid w:val="00D376FE"/>
    <w:rsid w:val="00D37AFB"/>
    <w:rsid w:val="00D41F9B"/>
    <w:rsid w:val="00D44900"/>
    <w:rsid w:val="00D47C46"/>
    <w:rsid w:val="00D50B43"/>
    <w:rsid w:val="00D50CEC"/>
    <w:rsid w:val="00D51196"/>
    <w:rsid w:val="00D514EB"/>
    <w:rsid w:val="00D51B89"/>
    <w:rsid w:val="00D55549"/>
    <w:rsid w:val="00D555B0"/>
    <w:rsid w:val="00D5565F"/>
    <w:rsid w:val="00D55957"/>
    <w:rsid w:val="00D55B0D"/>
    <w:rsid w:val="00D55FDC"/>
    <w:rsid w:val="00D5600E"/>
    <w:rsid w:val="00D56018"/>
    <w:rsid w:val="00D561EC"/>
    <w:rsid w:val="00D573C9"/>
    <w:rsid w:val="00D57505"/>
    <w:rsid w:val="00D6020E"/>
    <w:rsid w:val="00D60328"/>
    <w:rsid w:val="00D606D2"/>
    <w:rsid w:val="00D63BC3"/>
    <w:rsid w:val="00D651F8"/>
    <w:rsid w:val="00D65EA4"/>
    <w:rsid w:val="00D66971"/>
    <w:rsid w:val="00D707F5"/>
    <w:rsid w:val="00D70ABC"/>
    <w:rsid w:val="00D72A40"/>
    <w:rsid w:val="00D763B6"/>
    <w:rsid w:val="00D77452"/>
    <w:rsid w:val="00D80532"/>
    <w:rsid w:val="00D81200"/>
    <w:rsid w:val="00D833B9"/>
    <w:rsid w:val="00D83A16"/>
    <w:rsid w:val="00D83C28"/>
    <w:rsid w:val="00D85C8C"/>
    <w:rsid w:val="00D85FA8"/>
    <w:rsid w:val="00D86452"/>
    <w:rsid w:val="00D870EF"/>
    <w:rsid w:val="00D874A4"/>
    <w:rsid w:val="00D90A04"/>
    <w:rsid w:val="00D918D3"/>
    <w:rsid w:val="00D91EE7"/>
    <w:rsid w:val="00D93129"/>
    <w:rsid w:val="00D93829"/>
    <w:rsid w:val="00D9386A"/>
    <w:rsid w:val="00D93FC1"/>
    <w:rsid w:val="00D95DA8"/>
    <w:rsid w:val="00D95FEF"/>
    <w:rsid w:val="00D970FE"/>
    <w:rsid w:val="00D9712C"/>
    <w:rsid w:val="00D97D55"/>
    <w:rsid w:val="00DA02FC"/>
    <w:rsid w:val="00DA060A"/>
    <w:rsid w:val="00DA1266"/>
    <w:rsid w:val="00DA1516"/>
    <w:rsid w:val="00DA1BCA"/>
    <w:rsid w:val="00DA2273"/>
    <w:rsid w:val="00DA24AD"/>
    <w:rsid w:val="00DA45CD"/>
    <w:rsid w:val="00DA4A52"/>
    <w:rsid w:val="00DA52E9"/>
    <w:rsid w:val="00DA7268"/>
    <w:rsid w:val="00DA7391"/>
    <w:rsid w:val="00DA78AC"/>
    <w:rsid w:val="00DA7924"/>
    <w:rsid w:val="00DA7B63"/>
    <w:rsid w:val="00DB0069"/>
    <w:rsid w:val="00DB0623"/>
    <w:rsid w:val="00DB080A"/>
    <w:rsid w:val="00DB2E11"/>
    <w:rsid w:val="00DB2E53"/>
    <w:rsid w:val="00DB401F"/>
    <w:rsid w:val="00DB4A88"/>
    <w:rsid w:val="00DB5ED5"/>
    <w:rsid w:val="00DB6FCE"/>
    <w:rsid w:val="00DB6FDA"/>
    <w:rsid w:val="00DB78CE"/>
    <w:rsid w:val="00DB7E37"/>
    <w:rsid w:val="00DC0BF5"/>
    <w:rsid w:val="00DC1D3A"/>
    <w:rsid w:val="00DC2008"/>
    <w:rsid w:val="00DC20F5"/>
    <w:rsid w:val="00DC273F"/>
    <w:rsid w:val="00DC2FB4"/>
    <w:rsid w:val="00DC2FB8"/>
    <w:rsid w:val="00DC4A8C"/>
    <w:rsid w:val="00DC52DE"/>
    <w:rsid w:val="00DC566E"/>
    <w:rsid w:val="00DC5C67"/>
    <w:rsid w:val="00DC7C94"/>
    <w:rsid w:val="00DD10E8"/>
    <w:rsid w:val="00DD1124"/>
    <w:rsid w:val="00DD1FFF"/>
    <w:rsid w:val="00DD2F49"/>
    <w:rsid w:val="00DD31DF"/>
    <w:rsid w:val="00DD4443"/>
    <w:rsid w:val="00DD4F79"/>
    <w:rsid w:val="00DD7850"/>
    <w:rsid w:val="00DD7C81"/>
    <w:rsid w:val="00DE121A"/>
    <w:rsid w:val="00DE18EE"/>
    <w:rsid w:val="00DE1F32"/>
    <w:rsid w:val="00DE2B17"/>
    <w:rsid w:val="00DE2D8A"/>
    <w:rsid w:val="00DE4833"/>
    <w:rsid w:val="00DE54E7"/>
    <w:rsid w:val="00DE58B8"/>
    <w:rsid w:val="00DE605F"/>
    <w:rsid w:val="00DE6631"/>
    <w:rsid w:val="00DE7E74"/>
    <w:rsid w:val="00DE7EFC"/>
    <w:rsid w:val="00DF1A15"/>
    <w:rsid w:val="00DF1CDE"/>
    <w:rsid w:val="00DF2129"/>
    <w:rsid w:val="00DF23E1"/>
    <w:rsid w:val="00DF4963"/>
    <w:rsid w:val="00DF4BEF"/>
    <w:rsid w:val="00DF7F65"/>
    <w:rsid w:val="00DF7FA9"/>
    <w:rsid w:val="00DF7FBA"/>
    <w:rsid w:val="00E00394"/>
    <w:rsid w:val="00E0175A"/>
    <w:rsid w:val="00E01DF9"/>
    <w:rsid w:val="00E065EC"/>
    <w:rsid w:val="00E06701"/>
    <w:rsid w:val="00E07AFE"/>
    <w:rsid w:val="00E11D10"/>
    <w:rsid w:val="00E12C1B"/>
    <w:rsid w:val="00E15190"/>
    <w:rsid w:val="00E15DBC"/>
    <w:rsid w:val="00E15EDB"/>
    <w:rsid w:val="00E16DE1"/>
    <w:rsid w:val="00E2044E"/>
    <w:rsid w:val="00E21066"/>
    <w:rsid w:val="00E229B9"/>
    <w:rsid w:val="00E239C2"/>
    <w:rsid w:val="00E23ED1"/>
    <w:rsid w:val="00E24AD0"/>
    <w:rsid w:val="00E266F8"/>
    <w:rsid w:val="00E27AE1"/>
    <w:rsid w:val="00E27BA4"/>
    <w:rsid w:val="00E310E1"/>
    <w:rsid w:val="00E3174D"/>
    <w:rsid w:val="00E31AC5"/>
    <w:rsid w:val="00E3239D"/>
    <w:rsid w:val="00E3380D"/>
    <w:rsid w:val="00E35851"/>
    <w:rsid w:val="00E35C18"/>
    <w:rsid w:val="00E36A25"/>
    <w:rsid w:val="00E379B0"/>
    <w:rsid w:val="00E4143F"/>
    <w:rsid w:val="00E41C8C"/>
    <w:rsid w:val="00E41E03"/>
    <w:rsid w:val="00E42520"/>
    <w:rsid w:val="00E42971"/>
    <w:rsid w:val="00E429FB"/>
    <w:rsid w:val="00E44ACF"/>
    <w:rsid w:val="00E44AE5"/>
    <w:rsid w:val="00E44CD6"/>
    <w:rsid w:val="00E44F00"/>
    <w:rsid w:val="00E45802"/>
    <w:rsid w:val="00E45AD0"/>
    <w:rsid w:val="00E45DFE"/>
    <w:rsid w:val="00E46436"/>
    <w:rsid w:val="00E46794"/>
    <w:rsid w:val="00E509FC"/>
    <w:rsid w:val="00E50A96"/>
    <w:rsid w:val="00E50B34"/>
    <w:rsid w:val="00E5149E"/>
    <w:rsid w:val="00E51F8D"/>
    <w:rsid w:val="00E5372B"/>
    <w:rsid w:val="00E541BF"/>
    <w:rsid w:val="00E5461B"/>
    <w:rsid w:val="00E55082"/>
    <w:rsid w:val="00E56B0B"/>
    <w:rsid w:val="00E579F8"/>
    <w:rsid w:val="00E57B2D"/>
    <w:rsid w:val="00E6059F"/>
    <w:rsid w:val="00E60A3A"/>
    <w:rsid w:val="00E60BDB"/>
    <w:rsid w:val="00E61941"/>
    <w:rsid w:val="00E61B55"/>
    <w:rsid w:val="00E6313A"/>
    <w:rsid w:val="00E63B94"/>
    <w:rsid w:val="00E63D7F"/>
    <w:rsid w:val="00E65D44"/>
    <w:rsid w:val="00E6645A"/>
    <w:rsid w:val="00E66AF9"/>
    <w:rsid w:val="00E71477"/>
    <w:rsid w:val="00E71B1F"/>
    <w:rsid w:val="00E72F39"/>
    <w:rsid w:val="00E7455C"/>
    <w:rsid w:val="00E74766"/>
    <w:rsid w:val="00E748CD"/>
    <w:rsid w:val="00E758EE"/>
    <w:rsid w:val="00E768F2"/>
    <w:rsid w:val="00E803F7"/>
    <w:rsid w:val="00E814DE"/>
    <w:rsid w:val="00E8156B"/>
    <w:rsid w:val="00E81804"/>
    <w:rsid w:val="00E836BE"/>
    <w:rsid w:val="00E84EBC"/>
    <w:rsid w:val="00E8504C"/>
    <w:rsid w:val="00E86F13"/>
    <w:rsid w:val="00E87177"/>
    <w:rsid w:val="00E9028D"/>
    <w:rsid w:val="00E92C23"/>
    <w:rsid w:val="00E930D0"/>
    <w:rsid w:val="00E930D4"/>
    <w:rsid w:val="00E94A9D"/>
    <w:rsid w:val="00E963D4"/>
    <w:rsid w:val="00E96439"/>
    <w:rsid w:val="00E96DE9"/>
    <w:rsid w:val="00EA0868"/>
    <w:rsid w:val="00EA558A"/>
    <w:rsid w:val="00EA5705"/>
    <w:rsid w:val="00EA6A86"/>
    <w:rsid w:val="00EA71B8"/>
    <w:rsid w:val="00EA751F"/>
    <w:rsid w:val="00EA7C66"/>
    <w:rsid w:val="00EB0EE5"/>
    <w:rsid w:val="00EB2DB8"/>
    <w:rsid w:val="00EB31DF"/>
    <w:rsid w:val="00EB4AE3"/>
    <w:rsid w:val="00EB52F2"/>
    <w:rsid w:val="00EB5A7C"/>
    <w:rsid w:val="00EB6785"/>
    <w:rsid w:val="00EB6B08"/>
    <w:rsid w:val="00EB794C"/>
    <w:rsid w:val="00EB79FD"/>
    <w:rsid w:val="00EC0234"/>
    <w:rsid w:val="00EC391B"/>
    <w:rsid w:val="00EC445F"/>
    <w:rsid w:val="00EC4940"/>
    <w:rsid w:val="00EC4ED2"/>
    <w:rsid w:val="00EC53E7"/>
    <w:rsid w:val="00EC5AE0"/>
    <w:rsid w:val="00EC5F38"/>
    <w:rsid w:val="00EC5FDB"/>
    <w:rsid w:val="00EC72FE"/>
    <w:rsid w:val="00ED0153"/>
    <w:rsid w:val="00ED3DB4"/>
    <w:rsid w:val="00ED3F06"/>
    <w:rsid w:val="00ED4012"/>
    <w:rsid w:val="00ED4962"/>
    <w:rsid w:val="00ED4EF4"/>
    <w:rsid w:val="00ED60F4"/>
    <w:rsid w:val="00ED6564"/>
    <w:rsid w:val="00ED6A22"/>
    <w:rsid w:val="00ED6EB9"/>
    <w:rsid w:val="00ED7F49"/>
    <w:rsid w:val="00EE2340"/>
    <w:rsid w:val="00EE4430"/>
    <w:rsid w:val="00EE7667"/>
    <w:rsid w:val="00EF037A"/>
    <w:rsid w:val="00EF113E"/>
    <w:rsid w:val="00EF16F8"/>
    <w:rsid w:val="00EF2666"/>
    <w:rsid w:val="00EF35D4"/>
    <w:rsid w:val="00EF3607"/>
    <w:rsid w:val="00EF5662"/>
    <w:rsid w:val="00EF58CA"/>
    <w:rsid w:val="00EF5E2A"/>
    <w:rsid w:val="00EF5FDA"/>
    <w:rsid w:val="00EF609E"/>
    <w:rsid w:val="00EF6EFD"/>
    <w:rsid w:val="00EF7E91"/>
    <w:rsid w:val="00F00DCD"/>
    <w:rsid w:val="00F00EB4"/>
    <w:rsid w:val="00F01168"/>
    <w:rsid w:val="00F035F7"/>
    <w:rsid w:val="00F042E5"/>
    <w:rsid w:val="00F055CE"/>
    <w:rsid w:val="00F05735"/>
    <w:rsid w:val="00F0626F"/>
    <w:rsid w:val="00F0770A"/>
    <w:rsid w:val="00F107CE"/>
    <w:rsid w:val="00F10C98"/>
    <w:rsid w:val="00F11F4A"/>
    <w:rsid w:val="00F12E89"/>
    <w:rsid w:val="00F12FDB"/>
    <w:rsid w:val="00F13AAA"/>
    <w:rsid w:val="00F13ECF"/>
    <w:rsid w:val="00F144BF"/>
    <w:rsid w:val="00F14A62"/>
    <w:rsid w:val="00F15320"/>
    <w:rsid w:val="00F155D2"/>
    <w:rsid w:val="00F168A5"/>
    <w:rsid w:val="00F20732"/>
    <w:rsid w:val="00F20C71"/>
    <w:rsid w:val="00F20F50"/>
    <w:rsid w:val="00F21094"/>
    <w:rsid w:val="00F218B2"/>
    <w:rsid w:val="00F218B7"/>
    <w:rsid w:val="00F2432B"/>
    <w:rsid w:val="00F24784"/>
    <w:rsid w:val="00F25070"/>
    <w:rsid w:val="00F254B4"/>
    <w:rsid w:val="00F310A8"/>
    <w:rsid w:val="00F31D79"/>
    <w:rsid w:val="00F3338A"/>
    <w:rsid w:val="00F33902"/>
    <w:rsid w:val="00F33F1C"/>
    <w:rsid w:val="00F348CC"/>
    <w:rsid w:val="00F3498A"/>
    <w:rsid w:val="00F37991"/>
    <w:rsid w:val="00F37A2E"/>
    <w:rsid w:val="00F4283F"/>
    <w:rsid w:val="00F4289D"/>
    <w:rsid w:val="00F42E8D"/>
    <w:rsid w:val="00F439BA"/>
    <w:rsid w:val="00F4420C"/>
    <w:rsid w:val="00F44283"/>
    <w:rsid w:val="00F44607"/>
    <w:rsid w:val="00F44C25"/>
    <w:rsid w:val="00F45031"/>
    <w:rsid w:val="00F450D3"/>
    <w:rsid w:val="00F46A0D"/>
    <w:rsid w:val="00F505DB"/>
    <w:rsid w:val="00F506CC"/>
    <w:rsid w:val="00F507D4"/>
    <w:rsid w:val="00F50A90"/>
    <w:rsid w:val="00F514C3"/>
    <w:rsid w:val="00F51F2B"/>
    <w:rsid w:val="00F5271F"/>
    <w:rsid w:val="00F550E2"/>
    <w:rsid w:val="00F56971"/>
    <w:rsid w:val="00F56A6C"/>
    <w:rsid w:val="00F6027B"/>
    <w:rsid w:val="00F60801"/>
    <w:rsid w:val="00F60ED1"/>
    <w:rsid w:val="00F60FDC"/>
    <w:rsid w:val="00F625F0"/>
    <w:rsid w:val="00F64568"/>
    <w:rsid w:val="00F64F4E"/>
    <w:rsid w:val="00F65B3D"/>
    <w:rsid w:val="00F6614E"/>
    <w:rsid w:val="00F664D6"/>
    <w:rsid w:val="00F66AE2"/>
    <w:rsid w:val="00F67333"/>
    <w:rsid w:val="00F70538"/>
    <w:rsid w:val="00F7062D"/>
    <w:rsid w:val="00F708D5"/>
    <w:rsid w:val="00F70D0C"/>
    <w:rsid w:val="00F755D2"/>
    <w:rsid w:val="00F76078"/>
    <w:rsid w:val="00F768E0"/>
    <w:rsid w:val="00F77923"/>
    <w:rsid w:val="00F803EF"/>
    <w:rsid w:val="00F80DE0"/>
    <w:rsid w:val="00F8185B"/>
    <w:rsid w:val="00F81BEB"/>
    <w:rsid w:val="00F84B56"/>
    <w:rsid w:val="00F856A1"/>
    <w:rsid w:val="00F867A5"/>
    <w:rsid w:val="00F87BEE"/>
    <w:rsid w:val="00F908A9"/>
    <w:rsid w:val="00F9176A"/>
    <w:rsid w:val="00F9330C"/>
    <w:rsid w:val="00F9363C"/>
    <w:rsid w:val="00F94190"/>
    <w:rsid w:val="00F96B14"/>
    <w:rsid w:val="00F96E33"/>
    <w:rsid w:val="00FA0A95"/>
    <w:rsid w:val="00FA1323"/>
    <w:rsid w:val="00FA1BE0"/>
    <w:rsid w:val="00FA267D"/>
    <w:rsid w:val="00FA3494"/>
    <w:rsid w:val="00FA3EEC"/>
    <w:rsid w:val="00FA4142"/>
    <w:rsid w:val="00FA4DB2"/>
    <w:rsid w:val="00FA5648"/>
    <w:rsid w:val="00FA5864"/>
    <w:rsid w:val="00FA5E45"/>
    <w:rsid w:val="00FA7716"/>
    <w:rsid w:val="00FA7821"/>
    <w:rsid w:val="00FB024D"/>
    <w:rsid w:val="00FB138B"/>
    <w:rsid w:val="00FB18C8"/>
    <w:rsid w:val="00FB19FC"/>
    <w:rsid w:val="00FB292F"/>
    <w:rsid w:val="00FB3288"/>
    <w:rsid w:val="00FB3550"/>
    <w:rsid w:val="00FB39A2"/>
    <w:rsid w:val="00FB3DCE"/>
    <w:rsid w:val="00FB42FB"/>
    <w:rsid w:val="00FB4498"/>
    <w:rsid w:val="00FB6A1C"/>
    <w:rsid w:val="00FC01E2"/>
    <w:rsid w:val="00FC1117"/>
    <w:rsid w:val="00FC1865"/>
    <w:rsid w:val="00FC278D"/>
    <w:rsid w:val="00FC34E0"/>
    <w:rsid w:val="00FC364F"/>
    <w:rsid w:val="00FC5E3D"/>
    <w:rsid w:val="00FC6426"/>
    <w:rsid w:val="00FC6AE9"/>
    <w:rsid w:val="00FC7443"/>
    <w:rsid w:val="00FC7848"/>
    <w:rsid w:val="00FD2487"/>
    <w:rsid w:val="00FD293C"/>
    <w:rsid w:val="00FD312E"/>
    <w:rsid w:val="00FD3735"/>
    <w:rsid w:val="00FD3E15"/>
    <w:rsid w:val="00FD4177"/>
    <w:rsid w:val="00FD44E9"/>
    <w:rsid w:val="00FD5DC1"/>
    <w:rsid w:val="00FD7F70"/>
    <w:rsid w:val="00FE0163"/>
    <w:rsid w:val="00FE16E9"/>
    <w:rsid w:val="00FE276C"/>
    <w:rsid w:val="00FE2782"/>
    <w:rsid w:val="00FE2BB0"/>
    <w:rsid w:val="00FE3C05"/>
    <w:rsid w:val="00FE4BA1"/>
    <w:rsid w:val="00FE5988"/>
    <w:rsid w:val="00FE74F1"/>
    <w:rsid w:val="00FE7576"/>
    <w:rsid w:val="00FF0F90"/>
    <w:rsid w:val="00FF218D"/>
    <w:rsid w:val="00FF4CB5"/>
    <w:rsid w:val="00FF6BE1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2"/>
    </o:shapelayout>
  </w:shapeDefaults>
  <w:decimalSymbol w:val="."/>
  <w:listSeparator w:val=","/>
  <w14:docId w14:val="57D029F2"/>
  <w15:docId w15:val="{F599CDFB-FD4F-43A3-BAFD-FFD37380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23C2"/>
    <w:pPr>
      <w:widowControl w:val="0"/>
      <w:suppressAutoHyphens/>
    </w:pPr>
    <w:rPr>
      <w:rFonts w:ascii="Thorndale AMT" w:eastAsia="Lucida Sans Unicode" w:hAnsi="Thorndale AMT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33F1C"/>
    <w:pPr>
      <w:keepNext/>
      <w:spacing w:before="240" w:after="120"/>
    </w:pPr>
    <w:rPr>
      <w:rFonts w:ascii="Albany AMT" w:hAnsi="Albany AMT" w:cs="Tahoma"/>
      <w:sz w:val="28"/>
      <w:szCs w:val="28"/>
    </w:rPr>
  </w:style>
  <w:style w:type="paragraph" w:styleId="BodyText">
    <w:name w:val="Body Text"/>
    <w:basedOn w:val="Normal"/>
    <w:rsid w:val="00F33F1C"/>
    <w:pPr>
      <w:spacing w:after="120"/>
    </w:pPr>
  </w:style>
  <w:style w:type="paragraph" w:styleId="List">
    <w:name w:val="List"/>
    <w:basedOn w:val="BodyText"/>
    <w:rsid w:val="00F33F1C"/>
    <w:rPr>
      <w:rFonts w:cs="Tahoma"/>
    </w:rPr>
  </w:style>
  <w:style w:type="paragraph" w:styleId="Caption">
    <w:name w:val="caption"/>
    <w:basedOn w:val="Normal"/>
    <w:qFormat/>
    <w:rsid w:val="00F33F1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F33F1C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F33F1C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F33F1C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rsid w:val="0012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448F"/>
    <w:rPr>
      <w:rFonts w:ascii="Tahoma" w:eastAsia="Lucida Sans Unicode" w:hAnsi="Tahoma" w:cs="Tahoma"/>
      <w:kern w:val="1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9A1689"/>
    <w:rPr>
      <w:rFonts w:ascii="Thorndale AMT" w:eastAsia="Lucida Sans Unicode" w:hAnsi="Thorndale AMT"/>
      <w:kern w:val="1"/>
      <w:sz w:val="24"/>
      <w:szCs w:val="24"/>
    </w:rPr>
  </w:style>
  <w:style w:type="character" w:styleId="Hyperlink">
    <w:name w:val="Hyperlink"/>
    <w:basedOn w:val="DefaultParagraphFont"/>
    <w:unhideWhenUsed/>
    <w:rsid w:val="009A16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D36"/>
    <w:rPr>
      <w:color w:val="605E5C"/>
      <w:shd w:val="clear" w:color="auto" w:fill="E1DFDD"/>
    </w:rPr>
  </w:style>
  <w:style w:type="table" w:styleId="TableGrid">
    <w:name w:val="Table Grid"/>
    <w:basedOn w:val="TableNormal"/>
    <w:rsid w:val="00831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.newton@budgetlasvega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newton\Documents\Custom%20Office%20Templates\New%20NOI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D4212FB6D4A4AB21055A56376D332" ma:contentTypeVersion="10" ma:contentTypeDescription="Create a new document." ma:contentTypeScope="" ma:versionID="c1bd0527b9640366190585b70af9d1f4">
  <xsd:schema xmlns:xsd="http://www.w3.org/2001/XMLSchema" xmlns:xs="http://www.w3.org/2001/XMLSchema" xmlns:p="http://schemas.microsoft.com/office/2006/metadata/properties" xmlns:ns3="4255d3f1-294c-49b3-8336-12776b132662" xmlns:ns4="6b80d112-b61e-4f2b-a1b5-f50e762ddd23" targetNamespace="http://schemas.microsoft.com/office/2006/metadata/properties" ma:root="true" ma:fieldsID="978ecfee59fa6aab92130f66b3ccc3bc" ns3:_="" ns4:_="">
    <xsd:import namespace="4255d3f1-294c-49b3-8336-12776b132662"/>
    <xsd:import namespace="6b80d112-b61e-4f2b-a1b5-f50e762ddd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5d3f1-294c-49b3-8336-12776b1326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0d112-b61e-4f2b-a1b5-f50e762ddd23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80d112-b61e-4f2b-a1b5-f50e762ddd23" xsi:nil="true"/>
  </documentManagement>
</p:properties>
</file>

<file path=customXml/itemProps1.xml><?xml version="1.0" encoding="utf-8"?>
<ds:datastoreItem xmlns:ds="http://schemas.openxmlformats.org/officeDocument/2006/customXml" ds:itemID="{FE901041-FC24-4503-B799-D253138FB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5d3f1-294c-49b3-8336-12776b132662"/>
    <ds:schemaRef ds:uri="6b80d112-b61e-4f2b-a1b5-f50e762dd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A4E15E-AC24-49A8-908E-25A186336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D05B0-F9BA-4917-A129-31DE5E71612F}">
  <ds:schemaRefs>
    <ds:schemaRef ds:uri="http://schemas.microsoft.com/office/2006/metadata/properties"/>
    <ds:schemaRef ds:uri="http://schemas.microsoft.com/office/infopath/2007/PartnerControls"/>
    <ds:schemaRef ds:uri="6b80d112-b61e-4f2b-a1b5-f50e762ddd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NOI 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9, 2011</vt:lpstr>
    </vt:vector>
  </TitlesOfParts>
  <Company>Budget Rent A Car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9, 2011</dc:title>
  <dc:subject/>
  <dc:creator>Stefanie Newton</dc:creator>
  <cp:keywords/>
  <dc:description/>
  <cp:lastModifiedBy>Stefanie Newton</cp:lastModifiedBy>
  <cp:revision>1</cp:revision>
  <cp:lastPrinted>2025-03-05T16:52:00Z</cp:lastPrinted>
  <dcterms:created xsi:type="dcterms:W3CDTF">2025-03-05T16:49:00Z</dcterms:created>
  <dcterms:modified xsi:type="dcterms:W3CDTF">2025-03-13T20:25:00Z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0x010100981D4212FB6D4A4AB21055A56376D332</vt:lpwstr>
  </property>
</Properties>
</file>